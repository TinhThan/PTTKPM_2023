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AA72" w14:textId="77777777" w:rsidR="003548A8" w:rsidRDefault="003548A8" w:rsidP="003548A8">
      <w:pPr>
        <w:rPr>
          <w:lang w:val="en-US"/>
        </w:rPr>
      </w:pPr>
    </w:p>
    <w:p w14:paraId="3441BC1E" w14:textId="77777777" w:rsidR="00301562" w:rsidRDefault="00301562" w:rsidP="003548A8">
      <w:pPr>
        <w:rPr>
          <w:lang w:val="en-US"/>
        </w:rPr>
      </w:pPr>
    </w:p>
    <w:p w14:paraId="58DAA988" w14:textId="77777777" w:rsidR="00301562" w:rsidRDefault="00301562" w:rsidP="003548A8">
      <w:pPr>
        <w:rPr>
          <w:lang w:val="en-US"/>
        </w:rPr>
      </w:pPr>
    </w:p>
    <w:p w14:paraId="57A6B00E" w14:textId="77777777" w:rsidR="00301562" w:rsidRDefault="00301562" w:rsidP="003548A8">
      <w:pPr>
        <w:rPr>
          <w:lang w:val="en-US"/>
        </w:rPr>
      </w:pPr>
    </w:p>
    <w:p w14:paraId="30BCE746" w14:textId="77777777" w:rsidR="00301562" w:rsidRDefault="00301562" w:rsidP="003548A8">
      <w:pPr>
        <w:rPr>
          <w:lang w:val="en-US"/>
        </w:rPr>
      </w:pPr>
    </w:p>
    <w:p w14:paraId="5A012844" w14:textId="77777777" w:rsidR="00301562" w:rsidRDefault="00301562" w:rsidP="003548A8">
      <w:pPr>
        <w:rPr>
          <w:lang w:val="en-US"/>
        </w:rPr>
      </w:pPr>
    </w:p>
    <w:p w14:paraId="7972AF9C" w14:textId="77777777" w:rsidR="00301562" w:rsidRDefault="00301562" w:rsidP="003548A8">
      <w:pPr>
        <w:rPr>
          <w:lang w:val="en-US"/>
        </w:rPr>
      </w:pPr>
    </w:p>
    <w:p w14:paraId="3FC7FDFD" w14:textId="77777777" w:rsidR="003548A8" w:rsidRPr="003548A8" w:rsidRDefault="003548A8" w:rsidP="003548A8">
      <w:pPr>
        <w:rPr>
          <w:lang w:val="en-US"/>
        </w:rPr>
      </w:pPr>
    </w:p>
    <w:p w14:paraId="7667B8BC" w14:textId="42BF4EE8" w:rsidR="00D234F3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E065D8">
        <w:rPr>
          <w:color w:val="0000FF"/>
          <w:lang w:val="en-US"/>
        </w:rPr>
        <w:t xml:space="preserve">Quản lý học sinh cấp </w:t>
      </w:r>
      <w:proofErr w:type="gramStart"/>
      <w:r w:rsidR="00E065D8">
        <w:rPr>
          <w:color w:val="0000FF"/>
          <w:lang w:val="en-US"/>
        </w:rPr>
        <w:t>3</w:t>
      </w:r>
      <w:proofErr w:type="gramEnd"/>
    </w:p>
    <w:p w14:paraId="0426FEBC" w14:textId="77777777" w:rsidR="007A1DE8" w:rsidRPr="007A1DE8" w:rsidRDefault="007A1DE8" w:rsidP="007A1DE8">
      <w:pPr>
        <w:rPr>
          <w:lang w:val="en-US"/>
        </w:rPr>
      </w:pPr>
    </w:p>
    <w:p w14:paraId="67071E47" w14:textId="34A8E258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E065D8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17217B89" w14:textId="77777777" w:rsidR="00D234F3" w:rsidRDefault="00D234F3">
      <w:pPr>
        <w:pStyle w:val="Title"/>
        <w:jc w:val="both"/>
        <w:rPr>
          <w:lang w:val="en-US"/>
        </w:rPr>
      </w:pPr>
    </w:p>
    <w:p w14:paraId="7A8D0644" w14:textId="77777777" w:rsidR="003548A8" w:rsidRDefault="003548A8" w:rsidP="003548A8">
      <w:pPr>
        <w:rPr>
          <w:lang w:val="en-US"/>
        </w:rPr>
      </w:pPr>
    </w:p>
    <w:p w14:paraId="0F365432" w14:textId="77777777" w:rsidR="00301562" w:rsidRDefault="00301562" w:rsidP="003548A8">
      <w:pPr>
        <w:rPr>
          <w:lang w:val="en-US"/>
        </w:rPr>
      </w:pPr>
    </w:p>
    <w:p w14:paraId="3248AE73" w14:textId="77777777" w:rsidR="00301562" w:rsidRDefault="00301562" w:rsidP="003548A8">
      <w:pPr>
        <w:rPr>
          <w:lang w:val="en-US"/>
        </w:rPr>
      </w:pPr>
    </w:p>
    <w:p w14:paraId="295932AB" w14:textId="77777777" w:rsidR="00301562" w:rsidRDefault="00301562" w:rsidP="003548A8">
      <w:pPr>
        <w:rPr>
          <w:lang w:val="en-US"/>
        </w:rPr>
      </w:pPr>
    </w:p>
    <w:p w14:paraId="5DF98922" w14:textId="77777777" w:rsidR="00301562" w:rsidRDefault="00301562" w:rsidP="003548A8">
      <w:pPr>
        <w:rPr>
          <w:lang w:val="en-US"/>
        </w:rPr>
      </w:pPr>
    </w:p>
    <w:p w14:paraId="490ED456" w14:textId="77777777" w:rsidR="00301562" w:rsidRDefault="00301562" w:rsidP="003548A8">
      <w:pPr>
        <w:rPr>
          <w:lang w:val="en-US"/>
        </w:rPr>
      </w:pPr>
    </w:p>
    <w:p w14:paraId="58F4D22A" w14:textId="77777777" w:rsidR="00301562" w:rsidRDefault="00301562" w:rsidP="003548A8">
      <w:pPr>
        <w:rPr>
          <w:lang w:val="en-US"/>
        </w:rPr>
      </w:pPr>
    </w:p>
    <w:p w14:paraId="432F76D1" w14:textId="77777777" w:rsidR="00301562" w:rsidRDefault="00301562" w:rsidP="003548A8">
      <w:pPr>
        <w:rPr>
          <w:lang w:val="en-US"/>
        </w:rPr>
      </w:pPr>
    </w:p>
    <w:p w14:paraId="0EEDF670" w14:textId="77777777" w:rsidR="00301562" w:rsidRDefault="00301562" w:rsidP="003548A8">
      <w:pPr>
        <w:rPr>
          <w:lang w:val="en-US"/>
        </w:rPr>
      </w:pPr>
    </w:p>
    <w:p w14:paraId="5A13D73D" w14:textId="77777777" w:rsidR="003548A8" w:rsidRDefault="003548A8" w:rsidP="003548A8">
      <w:pPr>
        <w:rPr>
          <w:lang w:val="en-US"/>
        </w:rPr>
      </w:pPr>
    </w:p>
    <w:p w14:paraId="463533F9" w14:textId="77777777" w:rsidR="003548A8" w:rsidRDefault="003548A8" w:rsidP="003548A8">
      <w:pPr>
        <w:rPr>
          <w:lang w:val="en-US"/>
        </w:rPr>
      </w:pPr>
    </w:p>
    <w:p w14:paraId="0217B81E" w14:textId="77777777" w:rsidR="003548A8" w:rsidRDefault="003548A8" w:rsidP="003548A8">
      <w:pPr>
        <w:rPr>
          <w:lang w:val="en-US"/>
        </w:rPr>
      </w:pPr>
    </w:p>
    <w:p w14:paraId="62FF1683" w14:textId="77777777" w:rsidR="003548A8" w:rsidRDefault="003548A8" w:rsidP="003548A8">
      <w:pPr>
        <w:rPr>
          <w:lang w:val="en-US"/>
        </w:rPr>
      </w:pPr>
    </w:p>
    <w:p w14:paraId="6F0F8199" w14:textId="77777777" w:rsidR="003548A8" w:rsidRDefault="003548A8" w:rsidP="003548A8">
      <w:pPr>
        <w:rPr>
          <w:lang w:val="en-US"/>
        </w:rPr>
      </w:pPr>
    </w:p>
    <w:p w14:paraId="40EBAB8A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0E777BA3" w14:textId="690EA9E0" w:rsidR="00147E2A" w:rsidRDefault="000B5269" w:rsidP="00147E2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224424018 – Thân Văn Đức Tính</w:t>
      </w:r>
    </w:p>
    <w:p w14:paraId="4FA58B67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1CE1DFB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4D569FD2" w14:textId="77777777" w:rsidTr="00147E2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0152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FA7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DC45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2AD15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147E2A" w:rsidRPr="000C0CA8" w14:paraId="02890DC4" w14:textId="77777777" w:rsidTr="00147E2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E270A" w14:textId="0080AD59" w:rsidR="00147E2A" w:rsidRPr="003548A8" w:rsidRDefault="00A04721" w:rsidP="00147E2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 w:rsidR="00842F15">
              <w:rPr>
                <w:rFonts w:eastAsia="SimSun"/>
                <w:color w:val="0000FF"/>
                <w:lang w:val="en-US"/>
              </w:rPr>
              <w:t>2</w:t>
            </w:r>
            <w:r w:rsidR="00147E2A">
              <w:rPr>
                <w:rFonts w:eastAsia="SimSun"/>
                <w:color w:val="0000FF"/>
                <w:lang w:val="en-US"/>
              </w:rPr>
              <w:t>/12/202</w:t>
            </w:r>
            <w:r>
              <w:rPr>
                <w:rFonts w:eastAsia="SimSun"/>
                <w:color w:val="0000FF"/>
                <w:lang w:val="en-US"/>
              </w:rPr>
              <w:t>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C7423" w14:textId="38DB6E97" w:rsidR="00147E2A" w:rsidRPr="003548A8" w:rsidRDefault="00147E2A" w:rsidP="00147E2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043D3" w14:textId="33DC19DF" w:rsidR="00147E2A" w:rsidRPr="0037628A" w:rsidRDefault="00147E2A" w:rsidP="00147E2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Realease Phần mềm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6B8B6" w14:textId="0ADE24C7" w:rsidR="00147E2A" w:rsidRPr="003548A8" w:rsidRDefault="000B5269" w:rsidP="00147E2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Thân Văn Đức Tính</w:t>
            </w:r>
          </w:p>
        </w:tc>
      </w:tr>
      <w:tr w:rsidR="00E95D0C" w:rsidRPr="007A1DE8" w14:paraId="0758BF50" w14:textId="77777777" w:rsidTr="00147E2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1D50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6F3B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0B9D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5C7A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8B0994B" w14:textId="77777777" w:rsidTr="00147E2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026A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765D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A406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630F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F3C03CB" w14:textId="77777777" w:rsidTr="00147E2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5A2F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8E97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0717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E8F4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7C6A4A86" w14:textId="77777777" w:rsidR="00A23833" w:rsidRDefault="00A23833" w:rsidP="0031511D">
      <w:pPr>
        <w:pStyle w:val="Title"/>
        <w:rPr>
          <w:lang w:val="en-US"/>
        </w:rPr>
      </w:pPr>
    </w:p>
    <w:p w14:paraId="14B9F756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3D524D13" w14:textId="77777777"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19639989" w14:textId="77777777" w:rsidR="0060493B" w:rsidRPr="008D3541" w:rsidRDefault="0000000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1D05E920" w14:textId="77777777" w:rsidR="0060493B" w:rsidRPr="008D3541" w:rsidRDefault="0000000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06CD27A0" w14:textId="77777777" w:rsidR="0060493B" w:rsidRPr="008D3541" w:rsidRDefault="0000000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0775E50B" w14:textId="77777777" w:rsidR="0060493B" w:rsidRPr="008D3541" w:rsidRDefault="0000000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50E08826" w14:textId="77777777"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r>
        <w:rPr>
          <w:lang w:val="en-US"/>
        </w:rPr>
        <w:t xml:space="preserve">Sơ đồ </w:t>
      </w:r>
      <w:r>
        <w:t>Use-case</w:t>
      </w:r>
      <w:bookmarkEnd w:id="0"/>
    </w:p>
    <w:p w14:paraId="6F1CC844" w14:textId="22ACF9F0" w:rsidR="00A23833" w:rsidRDefault="00147E2A" w:rsidP="00A23833">
      <w:pPr>
        <w:jc w:val="both"/>
      </w:pPr>
      <w:r>
        <w:rPr>
          <w:noProof/>
          <w:lang w:val="en-US"/>
        </w:rPr>
        <w:drawing>
          <wp:inline distT="0" distB="0" distL="0" distR="0" wp14:anchorId="35FD141D" wp14:editId="270B8294">
            <wp:extent cx="5732145" cy="328930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BC1AE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>
        <w:rPr>
          <w:lang w:val="en-US"/>
        </w:rPr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147E2A" w14:paraId="314CD18E" w14:textId="77777777" w:rsidTr="00147E2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1ECCC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5F8BF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Actor</w:t>
            </w:r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786D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 w:rsidR="00147E2A" w14:paraId="6912C3F3" w14:textId="77777777" w:rsidTr="00147E2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F3E6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AB0D" w14:textId="77777777" w:rsidR="00147E2A" w:rsidRDefault="00147E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Học sinh</w:t>
            </w:r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EC2A" w14:textId="77777777" w:rsidR="00147E2A" w:rsidRDefault="00147E2A">
            <w:pPr>
              <w:rPr>
                <w:lang w:val="en-US"/>
              </w:rPr>
            </w:pPr>
            <w:r>
              <w:rPr>
                <w:lang w:val="en-US"/>
              </w:rPr>
              <w:t xml:space="preserve">Phần mềm hướng đến quản lý học sinh, do đó actor đầu tiền cần quan tâm là actor </w:t>
            </w:r>
            <w:r>
              <w:rPr>
                <w:b/>
                <w:lang w:val="en-US"/>
              </w:rPr>
              <w:t>Học Sinh.</w:t>
            </w:r>
          </w:p>
        </w:tc>
      </w:tr>
      <w:tr w:rsidR="00147E2A" w14:paraId="7687E091" w14:textId="77777777" w:rsidTr="00147E2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2011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ED709" w14:textId="77777777" w:rsidR="00147E2A" w:rsidRDefault="00147E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Giáo viên</w:t>
            </w:r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4A36" w14:textId="77777777" w:rsidR="00147E2A" w:rsidRDefault="00147E2A">
            <w:pPr>
              <w:rPr>
                <w:lang w:val="en-US"/>
              </w:rPr>
            </w:pPr>
            <w:r>
              <w:rPr>
                <w:b/>
                <w:lang w:val="en-US"/>
              </w:rPr>
              <w:t>Giáo viên</w:t>
            </w:r>
            <w:r>
              <w:rPr>
                <w:lang w:val="en-US"/>
              </w:rPr>
              <w:t xml:space="preserve"> sẽ chủ nhiệm một lớp gồm nhiều học sinh, và có những chức năng của riêng giáo viên (như nhập điểm, thay đổi bảng điểm môn học, tra cứu học sinh…)</w:t>
            </w:r>
          </w:p>
        </w:tc>
      </w:tr>
      <w:tr w:rsidR="00147E2A" w14:paraId="22A5A7AF" w14:textId="77777777" w:rsidTr="00147E2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0A8B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457AE" w14:textId="77777777" w:rsidR="00147E2A" w:rsidRDefault="00147E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Phòng Giáo vụ</w:t>
            </w:r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783D" w14:textId="77777777" w:rsidR="00147E2A" w:rsidRDefault="00147E2A">
            <w:pPr>
              <w:rPr>
                <w:lang w:val="en-US"/>
              </w:rPr>
            </w:pPr>
            <w:r>
              <w:rPr>
                <w:b/>
                <w:lang w:val="en-US"/>
              </w:rPr>
              <w:t>Phòng Giáo vụ</w:t>
            </w:r>
            <w:r>
              <w:rPr>
                <w:lang w:val="en-US"/>
              </w:rPr>
              <w:t xml:space="preserve"> thực hiện việc kiểm soát nhiều công việc để quản lý học sinh (như lập danh sách lớp, lập báo </w:t>
            </w:r>
            <w:proofErr w:type="gramStart"/>
            <w:r>
              <w:rPr>
                <w:lang w:val="en-US"/>
              </w:rPr>
              <w:t>cáo,…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147E2A" w14:paraId="65244FC7" w14:textId="77777777" w:rsidTr="00147E2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EB127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F112" w14:textId="77777777" w:rsidR="00147E2A" w:rsidRDefault="00147E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Ban giám hiệu</w:t>
            </w:r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1975" w14:textId="77777777" w:rsidR="00147E2A" w:rsidRDefault="00147E2A">
            <w:pPr>
              <w:rPr>
                <w:lang w:val="en-US"/>
              </w:rPr>
            </w:pPr>
            <w:r>
              <w:rPr>
                <w:b/>
                <w:lang w:val="en-US"/>
              </w:rPr>
              <w:t>Ban giám hiệu</w:t>
            </w:r>
            <w:r>
              <w:rPr>
                <w:lang w:val="en-US"/>
              </w:rPr>
              <w:t xml:space="preserve"> có thể xem báo cáo học kì môn học</w:t>
            </w:r>
          </w:p>
        </w:tc>
      </w:tr>
    </w:tbl>
    <w:p w14:paraId="731320FF" w14:textId="77777777" w:rsidR="00A23833" w:rsidRDefault="00A23833" w:rsidP="00A23833">
      <w:pPr>
        <w:pStyle w:val="BodyText"/>
        <w:rPr>
          <w:lang w:val="en-US"/>
        </w:rPr>
      </w:pPr>
    </w:p>
    <w:p w14:paraId="3FE5D14B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369450775"/>
      <w:r>
        <w:rPr>
          <w:lang w:val="en-US"/>
        </w:rPr>
        <w:t>Danh sách các Use-case</w:t>
      </w:r>
      <w:bookmarkEnd w:id="7"/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3385"/>
        <w:gridCol w:w="5298"/>
      </w:tblGrid>
      <w:tr w:rsidR="00147E2A" w14:paraId="4F3EA501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FC3A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FE1C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Use-case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E4520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 w:rsidR="00147E2A" w14:paraId="37ED21F3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0309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4AC8" w14:textId="77777777" w:rsidR="00147E2A" w:rsidRDefault="00147E2A">
            <w:pPr>
              <w:rPr>
                <w:lang w:val="en-US"/>
              </w:rPr>
            </w:pPr>
            <w:r>
              <w:rPr>
                <w:lang w:val="en-US"/>
              </w:rPr>
              <w:t>Thêm quy định mới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C4AE" w14:textId="77777777" w:rsidR="00147E2A" w:rsidRDefault="00147E2A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Ban giám hiệu có chức năng ra quy định mới và thêm quy định mới vào hệ thống.</w:t>
            </w:r>
          </w:p>
        </w:tc>
      </w:tr>
      <w:tr w:rsidR="00147E2A" w14:paraId="70CA3CEA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C3FD8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  <w:p w14:paraId="656A0FC4" w14:textId="77777777" w:rsidR="00147E2A" w:rsidRDefault="00147E2A">
            <w:p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CB4A" w14:textId="77777777" w:rsidR="00147E2A" w:rsidRDefault="00147E2A">
            <w:pPr>
              <w:rPr>
                <w:lang w:val="en-US"/>
              </w:rPr>
            </w:pPr>
            <w:r>
              <w:rPr>
                <w:lang w:val="en-US"/>
              </w:rPr>
              <w:t>Xóa quy định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29DBD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Ban giám hiệu có chức năng xóa quy định mới trong hệ thống.</w:t>
            </w:r>
          </w:p>
        </w:tc>
      </w:tr>
      <w:tr w:rsidR="00147E2A" w14:paraId="7F6A2F9E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D45F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01A0" w14:textId="77777777" w:rsidR="00147E2A" w:rsidRDefault="00147E2A">
            <w:pPr>
              <w:rPr>
                <w:lang w:val="en-US"/>
              </w:rPr>
            </w:pPr>
            <w:r>
              <w:rPr>
                <w:szCs w:val="24"/>
              </w:rPr>
              <w:t>Thay đổi quy định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2B0B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Ban giám hiệu có chức năng thay đổi các quy định đã tồn tại trong hệ thống.</w:t>
            </w:r>
          </w:p>
        </w:tc>
      </w:tr>
      <w:tr w:rsidR="00147E2A" w14:paraId="5768DBD8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AC72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688E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 cứu học sinh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F2F2" w14:textId="77777777" w:rsidR="00147E2A" w:rsidRDefault="00147E2A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Giáo vụ, Giáo viên, Ban Giám Hiệu có quyền t</w:t>
            </w:r>
            <w:r>
              <w:rPr>
                <w:szCs w:val="24"/>
                <w:lang w:val="en-US"/>
              </w:rPr>
              <w:t xml:space="preserve">hể tra </w:t>
            </w:r>
            <w:r>
              <w:rPr>
                <w:szCs w:val="24"/>
              </w:rPr>
              <w:t>cứu học sinh theo một tiều chí nào đó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03A82BE8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D491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5BC7C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Nhập hồ sơ học sinh mới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C939F" w14:textId="77777777" w:rsidR="00147E2A" w:rsidRDefault="00147E2A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nhập một học sinh mới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21155A97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218B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CF87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 hồ sơ học sinh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E3573" w14:textId="77777777" w:rsidR="00147E2A" w:rsidRDefault="00147E2A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xóa hồ sơ học sinh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0AA62E40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1637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E2123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Cập nhật hồ sơ học sinh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F76F" w14:textId="77777777" w:rsidR="00147E2A" w:rsidRDefault="00147E2A">
            <w:pPr>
              <w:tabs>
                <w:tab w:val="left" w:pos="1703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sửa hồ sơ học sinh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07B52115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90752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AA5DD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Lập danh sách lớp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9D74A" w14:textId="77777777" w:rsidR="00147E2A" w:rsidRDefault="00147E2A">
            <w:pPr>
              <w:tabs>
                <w:tab w:val="left" w:pos="1703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lập danh sách một lớp học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4F8A13E5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C505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38F8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 danh sách lớp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F4800" w14:textId="77777777" w:rsidR="00147E2A" w:rsidRDefault="00147E2A">
            <w:pPr>
              <w:tabs>
                <w:tab w:val="left" w:pos="1703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xóa danh sách lớp học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228DCFE6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279B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E6956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Sửa danh sách lớp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BBDD0" w14:textId="77777777" w:rsidR="00147E2A" w:rsidRDefault="00147E2A">
            <w:pPr>
              <w:tabs>
                <w:tab w:val="left" w:pos="1703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sửa danh sách lớp học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12632FBB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5D48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6BDF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Lập báo cáo tổng kết học kì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2641" w14:textId="77777777" w:rsidR="00147E2A" w:rsidRDefault="00147E2A">
            <w:pPr>
              <w:tabs>
                <w:tab w:val="left" w:pos="1703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lập báo cáo tổng kết học kì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5950B1D5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E18B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B4559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Lập báo cáo tổng kết môn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357C" w14:textId="77777777" w:rsidR="00147E2A" w:rsidRDefault="00147E2A">
            <w:pPr>
              <w:tabs>
                <w:tab w:val="left" w:pos="1703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lập báo cáo tổng kết môn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642E1B9D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25C7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FE42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Lập thời khóa biểu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3284F" w14:textId="77777777" w:rsidR="00147E2A" w:rsidRDefault="00147E2A">
            <w:pPr>
              <w:tabs>
                <w:tab w:val="left" w:pos="1703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lập thời khóa biểu cho các lớp học trong trường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4A8B40EE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649B9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296E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Sửa thời khóa biểu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3806" w14:textId="77777777" w:rsidR="00147E2A" w:rsidRDefault="00147E2A">
            <w:pPr>
              <w:tabs>
                <w:tab w:val="left" w:pos="1703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sửa thời khóa biểu cho các lớp học trong trường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14049575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C2F3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1D1F9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Xem thời khóa biểu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144C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Học sinh có chức năng xem thời khóa biểu ở trường.</w:t>
            </w:r>
          </w:p>
        </w:tc>
      </w:tr>
      <w:tr w:rsidR="00147E2A" w14:paraId="68508283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6813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347B7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Xem điểm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14C5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Người dùng có thể xem điểm môn học của 1 học sinh.</w:t>
            </w:r>
          </w:p>
        </w:tc>
      </w:tr>
      <w:tr w:rsidR="00147E2A" w14:paraId="3F1CFB5B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B739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0B88" w14:textId="77777777" w:rsidR="00147E2A" w:rsidRDefault="00147E2A">
            <w:pPr>
              <w:pStyle w:val="ListParagraph"/>
              <w:tabs>
                <w:tab w:val="left" w:pos="2229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Đăng nhập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423C4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Người dùng  phải đăng nhập vào hệ thống để thực hiện các chức năng riêng của mình trong hệ thống.</w:t>
            </w:r>
          </w:p>
        </w:tc>
      </w:tr>
      <w:tr w:rsidR="00147E2A" w14:paraId="4347BD66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B424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9A01" w14:textId="77777777" w:rsidR="00147E2A" w:rsidRDefault="00147E2A">
            <w:pPr>
              <w:pStyle w:val="ListParagraph"/>
              <w:tabs>
                <w:tab w:val="left" w:pos="2229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Xem thông báo trường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D26E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Người dùng có chứng năng xem các thông báo của trường có trong hệ thống.</w:t>
            </w:r>
          </w:p>
        </w:tc>
      </w:tr>
      <w:tr w:rsidR="00147E2A" w14:paraId="37FE2F4C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9BA36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062" w14:textId="77777777" w:rsidR="00147E2A" w:rsidRDefault="00147E2A">
            <w:pPr>
              <w:pStyle w:val="ListParagraph"/>
              <w:tabs>
                <w:tab w:val="left" w:pos="2229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Nhập bản điểm môn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F167A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Giáo viên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Giáo vụ có chức năng nhập bảng điểm môn học.</w:t>
            </w:r>
          </w:p>
        </w:tc>
      </w:tr>
      <w:tr w:rsidR="00147E2A" w14:paraId="4246FFB5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3C72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9FFB" w14:textId="77777777" w:rsidR="00147E2A" w:rsidRDefault="00147E2A">
            <w:pPr>
              <w:pStyle w:val="ListParagraph"/>
              <w:tabs>
                <w:tab w:val="left" w:pos="2229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 bảng điểm môn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62D5B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Giáo viên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Giáo vụ, Ban giám hiệu có chức năng xóa bảng điểm môn học.</w:t>
            </w:r>
          </w:p>
        </w:tc>
      </w:tr>
      <w:tr w:rsidR="00147E2A" w14:paraId="71DA3992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A223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FB53" w14:textId="77777777" w:rsidR="00147E2A" w:rsidRDefault="00147E2A">
            <w:pPr>
              <w:pStyle w:val="ListParagraph"/>
              <w:tabs>
                <w:tab w:val="left" w:pos="2229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Cập nhật bảng điểm môn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5421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Giáo viên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Giáo vụ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có chức năng cập nhật bảng điểm môn học.</w:t>
            </w:r>
          </w:p>
        </w:tc>
      </w:tr>
      <w:tr w:rsidR="00147E2A" w14:paraId="6BDA5413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9019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E4E0" w14:textId="77777777" w:rsidR="00147E2A" w:rsidRDefault="00147E2A">
            <w:pPr>
              <w:pStyle w:val="ListParagraph"/>
              <w:tabs>
                <w:tab w:val="left" w:pos="2229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 cứu học sinh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3E65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Người dùng  có chức năng tra cứu học sinh</w:t>
            </w:r>
          </w:p>
        </w:tc>
      </w:tr>
    </w:tbl>
    <w:p w14:paraId="78FE7D72" w14:textId="77777777" w:rsidR="00A23833" w:rsidRDefault="00A23833" w:rsidP="00A23833">
      <w:pPr>
        <w:rPr>
          <w:lang w:val="en-US"/>
        </w:rPr>
      </w:pPr>
    </w:p>
    <w:p w14:paraId="561F87C2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6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14:paraId="74BA7263" w14:textId="77777777" w:rsidR="00147E2A" w:rsidRDefault="00147E2A">
      <w:pPr>
        <w:pStyle w:val="Heading2"/>
        <w:numPr>
          <w:ilvl w:val="1"/>
          <w:numId w:val="3"/>
        </w:numPr>
        <w:rPr>
          <w:b w:val="0"/>
          <w:sz w:val="22"/>
          <w:lang w:val="en-US"/>
        </w:rPr>
      </w:pPr>
      <w:r>
        <w:rPr>
          <w:b w:val="0"/>
        </w:rPr>
        <w:t xml:space="preserve">Đặc tả Use case: </w:t>
      </w:r>
      <w:r>
        <w:rPr>
          <w:b w:val="0"/>
          <w:color w:val="0000FF"/>
        </w:rPr>
        <w:t>Thêm quy định mới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7F085CB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280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ED02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Thêm quy định mới</w:t>
            </w:r>
          </w:p>
        </w:tc>
      </w:tr>
      <w:tr w:rsidR="00147E2A" w14:paraId="7AF4177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9D0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7D6A6A4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804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Ban giám hiệu có chức năng ra quy định mới và thêm quy định mới vào hệ thống.</w:t>
            </w:r>
          </w:p>
        </w:tc>
      </w:tr>
      <w:tr w:rsidR="00147E2A" w14:paraId="3AC137B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8EE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585A7AE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9AA1" w14:textId="77777777" w:rsidR="00147E2A" w:rsidRDefault="00147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chọn “Thêm quy định mới”.</w:t>
            </w:r>
          </w:p>
          <w:p w14:paraId="311DE5F6" w14:textId="77777777" w:rsidR="00147E2A" w:rsidRDefault="00147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đề nghị nhập thông tin quy định mới.</w:t>
            </w:r>
          </w:p>
          <w:p w14:paraId="630BCF2E" w14:textId="77777777" w:rsidR="00147E2A" w:rsidRDefault="00147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nhập thông tin quy định mới.</w:t>
            </w:r>
          </w:p>
          <w:p w14:paraId="5717F61F" w14:textId="77777777" w:rsidR="00147E2A" w:rsidRDefault="00147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đề nghị “Thêm quy định mới” (nhấn nút Thêm quy định mới).</w:t>
            </w:r>
          </w:p>
          <w:p w14:paraId="4D49D801" w14:textId="77777777" w:rsidR="00147E2A" w:rsidRDefault="00147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thực hiện việc thêm quy định mới.</w:t>
            </w:r>
          </w:p>
          <w:p w14:paraId="24F088EA" w14:textId="77777777" w:rsidR="00147E2A" w:rsidRDefault="00147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thành công.</w:t>
            </w:r>
          </w:p>
        </w:tc>
      </w:tr>
      <w:tr w:rsidR="00147E2A" w14:paraId="6769B785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8F5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4F1E11D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F87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4a. Thông tin quy định chưa đầy đủ.</w:t>
            </w:r>
          </w:p>
          <w:p w14:paraId="20ADB549" w14:textId="77777777" w:rsidR="00147E2A" w:rsidRDefault="00147E2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Hệ thống thông báo những thông tin nào cần phải nhập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thêm.</w:t>
            </w:r>
          </w:p>
          <w:p w14:paraId="431067C5" w14:textId="77777777" w:rsidR="00147E2A" w:rsidRDefault="00147E2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đề nghị nhập tiếp các thông tin còn thiếu.</w:t>
            </w:r>
          </w:p>
        </w:tc>
      </w:tr>
      <w:tr w:rsidR="00147E2A" w14:paraId="58CE649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6A0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Pre-conditions</w:t>
            </w:r>
          </w:p>
          <w:p w14:paraId="209B041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87C8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Ban giám hiệu đã đăng nhập thành công!</w:t>
            </w:r>
          </w:p>
        </w:tc>
      </w:tr>
      <w:tr w:rsidR="00147E2A" w14:paraId="08F9BB2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6DAF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193A055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61EC1135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F67C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 diện dễ dàng cho ban giám hiệu nhập thông tin.</w:t>
            </w:r>
          </w:p>
          <w:p w14:paraId="6168B522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việc thêm nhanh, chính xác.</w:t>
            </w:r>
          </w:p>
        </w:tc>
      </w:tr>
    </w:tbl>
    <w:p w14:paraId="6F8CE2C3" w14:textId="77777777" w:rsidR="00147E2A" w:rsidRDefault="00147E2A" w:rsidP="00147E2A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0AE443C3" w14:textId="77777777" w:rsidR="00147E2A" w:rsidRDefault="00147E2A">
      <w:pPr>
        <w:pStyle w:val="Heading2"/>
        <w:numPr>
          <w:ilvl w:val="1"/>
          <w:numId w:val="3"/>
        </w:numPr>
        <w:rPr>
          <w:b w:val="0"/>
          <w:sz w:val="22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 xml:space="preserve">Xóa quy </w:t>
      </w:r>
      <w:proofErr w:type="gramStart"/>
      <w:r>
        <w:rPr>
          <w:b w:val="0"/>
          <w:color w:val="0000FF"/>
        </w:rPr>
        <w:t>định</w:t>
      </w:r>
      <w:proofErr w:type="gramEnd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310AF37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391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45DB0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Xóa quy định</w:t>
            </w:r>
          </w:p>
        </w:tc>
      </w:tr>
      <w:tr w:rsidR="00147E2A" w14:paraId="34A404E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BF85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0DE3446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4D81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Ban giám hiệu có chức năng xóa quy định mới trong hệ thống.</w:t>
            </w:r>
          </w:p>
        </w:tc>
      </w:tr>
      <w:tr w:rsidR="00147E2A" w14:paraId="3E7E63EC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5A5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5901DE2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046B" w14:textId="77777777" w:rsidR="00147E2A" w:rsidRDefault="00147E2A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chọn “Xóa quy định”.</w:t>
            </w:r>
          </w:p>
          <w:p w14:paraId="36774CD2" w14:textId="77777777" w:rsidR="00147E2A" w:rsidRDefault="00147E2A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đề nghị chọn quy định cần xóa.</w:t>
            </w:r>
          </w:p>
          <w:p w14:paraId="19CAE6DD" w14:textId="77777777" w:rsidR="00147E2A" w:rsidRDefault="00147E2A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chọn quy định cần xóa.</w:t>
            </w:r>
          </w:p>
          <w:p w14:paraId="18076635" w14:textId="77777777" w:rsidR="00147E2A" w:rsidRDefault="00147E2A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đề nghị “Xóa quy định” (nhấn nút Xóa quy định).</w:t>
            </w:r>
          </w:p>
          <w:p w14:paraId="6EE8C263" w14:textId="77777777" w:rsidR="00147E2A" w:rsidRDefault="00147E2A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thực hiện việc xóa quy định được chọn.</w:t>
            </w:r>
          </w:p>
          <w:p w14:paraId="72764693" w14:textId="77777777" w:rsidR="00147E2A" w:rsidRDefault="00147E2A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xóa thành công.</w:t>
            </w:r>
          </w:p>
        </w:tc>
      </w:tr>
      <w:tr w:rsidR="00147E2A" w14:paraId="748692E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C2B9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60B0943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419A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4a. Ban giám hiệu chưa chọn quy định cần xóa</w:t>
            </w:r>
          </w:p>
          <w:p w14:paraId="76C9745C" w14:textId="77777777" w:rsidR="00147E2A" w:rsidRDefault="00147E2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12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chọn quy định cần xóa.</w:t>
            </w:r>
          </w:p>
          <w:p w14:paraId="2981D2F4" w14:textId="77777777" w:rsidR="00147E2A" w:rsidRDefault="00147E2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12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đề nghị chọn quy định cần xóa.</w:t>
            </w:r>
          </w:p>
        </w:tc>
      </w:tr>
      <w:tr w:rsidR="00147E2A" w14:paraId="0CDF1297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EDE4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5A62C19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93EE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Ban giám hiệu đã đăng nhập thành công!</w:t>
            </w:r>
          </w:p>
        </w:tc>
      </w:tr>
      <w:tr w:rsidR="00147E2A" w14:paraId="0EA6EEE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E93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707701C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208CD8C3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468CF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 diện dễ dàng cho ban giám hiệu nhập thông tin.</w:t>
            </w:r>
          </w:p>
          <w:p w14:paraId="6515C156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việc xóa nhanh, chính xác.</w:t>
            </w:r>
          </w:p>
        </w:tc>
      </w:tr>
    </w:tbl>
    <w:p w14:paraId="35284559" w14:textId="77777777" w:rsidR="00147E2A" w:rsidRDefault="00147E2A" w:rsidP="00147E2A">
      <w:pPr>
        <w:ind w:left="360"/>
        <w:rPr>
          <w:szCs w:val="24"/>
        </w:rPr>
      </w:pPr>
    </w:p>
    <w:p w14:paraId="64F945F7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 xml:space="preserve">Thay đổi quy </w:t>
      </w:r>
      <w:proofErr w:type="gramStart"/>
      <w:r>
        <w:rPr>
          <w:b w:val="0"/>
          <w:color w:val="0000FF"/>
        </w:rPr>
        <w:t>định</w:t>
      </w:r>
      <w:proofErr w:type="gramEnd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244DEE70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DFE6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AD6D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Thay đổi quy định</w:t>
            </w:r>
          </w:p>
        </w:tc>
      </w:tr>
      <w:tr w:rsidR="00147E2A" w14:paraId="736A552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10F3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757254C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2F6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Ban giám hiệu có chức năng thay đổi các quy định đã tồn tại trong hệ thống.</w:t>
            </w:r>
          </w:p>
        </w:tc>
      </w:tr>
      <w:tr w:rsidR="00147E2A" w14:paraId="5AEDC64F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2340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59A2CF7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5A7A" w14:textId="77777777" w:rsidR="00147E2A" w:rsidRDefault="00147E2A">
            <w:pPr>
              <w:pStyle w:val="ListParagraph"/>
              <w:numPr>
                <w:ilvl w:val="0"/>
                <w:numId w:val="10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chọn “Thay đổi quy định”.</w:t>
            </w:r>
          </w:p>
          <w:p w14:paraId="19E1EE63" w14:textId="77777777" w:rsidR="00147E2A" w:rsidRDefault="00147E2A">
            <w:pPr>
              <w:pStyle w:val="ListParagraph"/>
              <w:numPr>
                <w:ilvl w:val="0"/>
                <w:numId w:val="10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đề nghị chọn quy định cần thay đổi.</w:t>
            </w:r>
          </w:p>
          <w:p w14:paraId="0B830D4E" w14:textId="77777777" w:rsidR="00147E2A" w:rsidRDefault="00147E2A">
            <w:pPr>
              <w:pStyle w:val="ListParagraph"/>
              <w:numPr>
                <w:ilvl w:val="0"/>
                <w:numId w:val="10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chọn quy định cần thay đổi.</w:t>
            </w:r>
          </w:p>
          <w:p w14:paraId="3DA22BCC" w14:textId="77777777" w:rsidR="00147E2A" w:rsidRDefault="00147E2A">
            <w:pPr>
              <w:pStyle w:val="ListParagraph"/>
              <w:numPr>
                <w:ilvl w:val="0"/>
                <w:numId w:val="10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nhập thông tin thay đổi quy định.</w:t>
            </w:r>
          </w:p>
          <w:p w14:paraId="11770F5F" w14:textId="77777777" w:rsidR="00147E2A" w:rsidRDefault="00147E2A">
            <w:pPr>
              <w:pStyle w:val="ListParagraph"/>
              <w:numPr>
                <w:ilvl w:val="0"/>
                <w:numId w:val="10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Ban giám hiệu đề nghị hệ thống Thay đổi quy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định(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nhấn nút Thay đổi quy định).</w:t>
            </w:r>
          </w:p>
          <w:p w14:paraId="1F957652" w14:textId="77777777" w:rsidR="00147E2A" w:rsidRDefault="00147E2A">
            <w:pPr>
              <w:pStyle w:val="ListParagraph"/>
              <w:numPr>
                <w:ilvl w:val="0"/>
                <w:numId w:val="10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thực hiện việc Thay đổi quy định.</w:t>
            </w:r>
          </w:p>
          <w:p w14:paraId="43E8F437" w14:textId="77777777" w:rsidR="00147E2A" w:rsidRDefault="00147E2A">
            <w:pPr>
              <w:pStyle w:val="ListParagraph"/>
              <w:numPr>
                <w:ilvl w:val="0"/>
                <w:numId w:val="10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thành công.</w:t>
            </w:r>
          </w:p>
        </w:tc>
      </w:tr>
      <w:tr w:rsidR="00147E2A" w14:paraId="04892CCD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A6D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4856F77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D32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4a. Chưa chọn quy định cần thay đổi.</w:t>
            </w:r>
          </w:p>
          <w:p w14:paraId="3634CAAD" w14:textId="77777777" w:rsidR="00147E2A" w:rsidRDefault="00147E2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522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cần chọn quy định cần thay đổi.</w:t>
            </w:r>
          </w:p>
          <w:p w14:paraId="22500F37" w14:textId="77777777" w:rsidR="00147E2A" w:rsidRDefault="00147E2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522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đề nghị chọn quy định cần thay đổi.</w:t>
            </w:r>
          </w:p>
          <w:p w14:paraId="7464659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Thông tin quy định chưa đầy đủ:</w:t>
            </w:r>
          </w:p>
          <w:p w14:paraId="4A99CC3C" w14:textId="77777777" w:rsidR="00147E2A" w:rsidRDefault="00147E2A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những thông tin nào cần phải nhập thêm.</w:t>
            </w:r>
          </w:p>
          <w:p w14:paraId="093D022D" w14:textId="77777777" w:rsidR="00147E2A" w:rsidRDefault="00147E2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Hệ thống đề nghị nhập tiếp các thông tin còn thiếu.</w:t>
            </w:r>
          </w:p>
        </w:tc>
      </w:tr>
      <w:tr w:rsidR="00147E2A" w14:paraId="06FDEAC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6DA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Pre-conditions</w:t>
            </w:r>
          </w:p>
          <w:p w14:paraId="15E31D2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015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Ban giám hiệu đã đăng nhập thành công!</w:t>
            </w:r>
          </w:p>
        </w:tc>
      </w:tr>
      <w:tr w:rsidR="00147E2A" w14:paraId="4563127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E12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398081D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1202AAB8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0780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 diện dễ dàng cho ban giám hiệu nhập thông tin.</w:t>
            </w:r>
          </w:p>
          <w:p w14:paraId="649864E2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việc thay đổi nhanh, chính xác.</w:t>
            </w:r>
          </w:p>
        </w:tc>
      </w:tr>
    </w:tbl>
    <w:p w14:paraId="04C802FA" w14:textId="77777777" w:rsidR="00147E2A" w:rsidRDefault="00147E2A" w:rsidP="00147E2A">
      <w:pPr>
        <w:ind w:left="360"/>
        <w:rPr>
          <w:szCs w:val="24"/>
        </w:rPr>
      </w:pPr>
    </w:p>
    <w:p w14:paraId="0826D697" w14:textId="77777777" w:rsidR="00147E2A" w:rsidRDefault="00147E2A" w:rsidP="00147E2A">
      <w:pPr>
        <w:rPr>
          <w:szCs w:val="24"/>
          <w:lang w:val="en-US"/>
        </w:rPr>
      </w:pPr>
    </w:p>
    <w:p w14:paraId="550300F2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 xml:space="preserve">Tra cứu học </w:t>
      </w:r>
      <w:proofErr w:type="gramStart"/>
      <w:r>
        <w:rPr>
          <w:b w:val="0"/>
          <w:color w:val="0000FF"/>
        </w:rPr>
        <w:t>sinh</w:t>
      </w:r>
      <w:proofErr w:type="gramEnd"/>
    </w:p>
    <w:p w14:paraId="6F48368D" w14:textId="77777777" w:rsidR="00147E2A" w:rsidRDefault="00147E2A" w:rsidP="00147E2A">
      <w:pPr>
        <w:pStyle w:val="ListParagraph"/>
        <w:rPr>
          <w:rFonts w:ascii="Times New Roman" w:hAnsi="Times New Roman"/>
          <w:sz w:val="24"/>
          <w:szCs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2F962B5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1BBF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5504C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Tra cứu học sinh</w:t>
            </w:r>
          </w:p>
        </w:tc>
      </w:tr>
      <w:tr w:rsidR="00147E2A" w14:paraId="7A6C83E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214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32AC1A6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46B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vụ, Giáo viên, Ban Giám Hiệu có quyền tra cứu học sinh theo một tiều chí nào đó</w:t>
            </w:r>
          </w:p>
        </w:tc>
      </w:tr>
      <w:tr w:rsidR="00147E2A" w14:paraId="4C6D4AF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D492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08BCA57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41AC6" w14:textId="77777777" w:rsidR="00147E2A" w:rsidRDefault="00147E2A">
            <w:pPr>
              <w:pStyle w:val="ListParagraph"/>
              <w:numPr>
                <w:ilvl w:val="0"/>
                <w:numId w:val="13"/>
              </w:numPr>
              <w:tabs>
                <w:tab w:val="left" w:pos="72"/>
              </w:tabs>
              <w:spacing w:after="0" w:line="240" w:lineRule="auto"/>
              <w:ind w:left="342" w:hanging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Giáo vụ, giáo viên, ban giám hiệu chọn chức năng tra cứu học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gramEnd"/>
          </w:p>
          <w:p w14:paraId="2C23EA48" w14:textId="77777777" w:rsidR="00147E2A" w:rsidRDefault="00147E2A">
            <w:pPr>
              <w:pStyle w:val="ListParagraph"/>
              <w:numPr>
                <w:ilvl w:val="0"/>
                <w:numId w:val="13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tra cứu theo một số nội dung như: theo tên, theo khối, theo lớp theo điểm</w:t>
            </w:r>
          </w:p>
          <w:p w14:paraId="78DFA984" w14:textId="77777777" w:rsidR="00147E2A" w:rsidRDefault="00147E2A">
            <w:pPr>
              <w:pStyle w:val="ListParagraph"/>
              <w:numPr>
                <w:ilvl w:val="0"/>
                <w:numId w:val="13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nhập thông tin mà mình muốn tra cứu</w:t>
            </w:r>
          </w:p>
          <w:p w14:paraId="3777133B" w14:textId="77777777" w:rsidR="00147E2A" w:rsidRDefault="00147E2A">
            <w:pPr>
              <w:pStyle w:val="ListParagraph"/>
              <w:numPr>
                <w:ilvl w:val="0"/>
                <w:numId w:val="13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Giáo vụ chọn tra cứu</w:t>
            </w:r>
          </w:p>
          <w:p w14:paraId="6E299606" w14:textId="77777777" w:rsidR="00147E2A" w:rsidRDefault="00147E2A">
            <w:pPr>
              <w:pStyle w:val="ListParagraph"/>
              <w:numPr>
                <w:ilvl w:val="0"/>
                <w:numId w:val="13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thông tin về những học sinh được tra cứu</w:t>
            </w:r>
          </w:p>
        </w:tc>
      </w:tr>
      <w:tr w:rsidR="00147E2A" w14:paraId="318B427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611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62B47EE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48CC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Nhập thiếu thông tin tra cứu, thông tin tra cứu không chính xác.</w:t>
            </w:r>
          </w:p>
          <w:p w14:paraId="2F497E9E" w14:textId="77777777" w:rsidR="00147E2A" w:rsidRDefault="00147E2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6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cho người dùng đã nhập thông tin không đúng, và đề nghị nhập thông tin lại</w:t>
            </w:r>
          </w:p>
        </w:tc>
      </w:tr>
      <w:tr w:rsidR="00147E2A" w14:paraId="62C8C35D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017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5E21AA8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7489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viên, giáo vụ, ban giám hiệu  đã đăng nhập thành công!</w:t>
            </w:r>
          </w:p>
        </w:tc>
      </w:tr>
      <w:tr w:rsidR="00147E2A" w14:paraId="3DBB3F01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9FF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32340CF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11E2117C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58CE7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kết quả tra cứu nhanh chính xác, phản hồi không quá 1s.</w:t>
            </w:r>
          </w:p>
        </w:tc>
      </w:tr>
    </w:tbl>
    <w:p w14:paraId="536CCEF9" w14:textId="77777777" w:rsidR="00147E2A" w:rsidRDefault="00147E2A" w:rsidP="00147E2A">
      <w:pPr>
        <w:rPr>
          <w:szCs w:val="24"/>
        </w:rPr>
      </w:pPr>
    </w:p>
    <w:p w14:paraId="104CF67C" w14:textId="77777777" w:rsidR="00147E2A" w:rsidRDefault="00147E2A">
      <w:pPr>
        <w:pStyle w:val="Heading2"/>
        <w:numPr>
          <w:ilvl w:val="1"/>
          <w:numId w:val="3"/>
        </w:numPr>
        <w:rPr>
          <w:b w:val="0"/>
          <w:color w:val="0000FF"/>
          <w:lang w:val="en-US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 xml:space="preserve">Nhập hồ sơ học sinh </w:t>
      </w:r>
      <w:proofErr w:type="gramStart"/>
      <w:r>
        <w:rPr>
          <w:b w:val="0"/>
          <w:color w:val="0000FF"/>
        </w:rPr>
        <w:t>mới</w:t>
      </w:r>
      <w:proofErr w:type="gramEnd"/>
    </w:p>
    <w:p w14:paraId="7398A638" w14:textId="77777777" w:rsidR="00147E2A" w:rsidRDefault="00147E2A" w:rsidP="00147E2A">
      <w:pPr>
        <w:rPr>
          <w:lang w:val="en-US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5587AB2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DB4D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92AB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Nhập hồ sơ học sinh mới</w:t>
            </w:r>
          </w:p>
        </w:tc>
      </w:tr>
      <w:tr w:rsidR="00147E2A" w14:paraId="14FFA2ED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DA28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1611DB9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1AD3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nhập một học sinh mới</w:t>
            </w:r>
          </w:p>
        </w:tc>
      </w:tr>
      <w:tr w:rsidR="00147E2A" w14:paraId="1B251DF0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A268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3C45E1D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B1AD" w14:textId="77777777" w:rsidR="00147E2A" w:rsidRDefault="00147E2A">
            <w:pPr>
              <w:pStyle w:val="ListParagraph"/>
              <w:numPr>
                <w:ilvl w:val="0"/>
                <w:numId w:val="15"/>
              </w:numPr>
              <w:tabs>
                <w:tab w:val="left" w:pos="72"/>
              </w:tabs>
              <w:spacing w:after="0" w:line="24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nhập hồ sơ học sinh mới</w:t>
            </w:r>
          </w:p>
          <w:p w14:paraId="160B2440" w14:textId="77777777" w:rsidR="00147E2A" w:rsidRDefault="00147E2A">
            <w:pPr>
              <w:pStyle w:val="ListParagraph"/>
              <w:numPr>
                <w:ilvl w:val="0"/>
                <w:numId w:val="1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nhập hồ sơ học sinh mới</w:t>
            </w:r>
          </w:p>
          <w:p w14:paraId="447A5C07" w14:textId="77777777" w:rsidR="00147E2A" w:rsidRDefault="00147E2A">
            <w:pPr>
              <w:pStyle w:val="ListParagraph"/>
              <w:numPr>
                <w:ilvl w:val="0"/>
                <w:numId w:val="1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nhập thông tin học sinh, và phải đáp ứng những quy định của nhà trường</w:t>
            </w:r>
          </w:p>
          <w:p w14:paraId="25295BE6" w14:textId="77777777" w:rsidR="00147E2A" w:rsidRDefault="00147E2A">
            <w:pPr>
              <w:pStyle w:val="ListParagraph"/>
              <w:numPr>
                <w:ilvl w:val="0"/>
                <w:numId w:val="1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tiếp nhận</w:t>
            </w:r>
          </w:p>
          <w:p w14:paraId="3EB75AD9" w14:textId="77777777" w:rsidR="00147E2A" w:rsidRDefault="00147E2A">
            <w:pPr>
              <w:pStyle w:val="ListParagraph"/>
              <w:numPr>
                <w:ilvl w:val="0"/>
                <w:numId w:val="15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đã tiếp nhận thành công học sinh mới</w:t>
            </w:r>
          </w:p>
        </w:tc>
      </w:tr>
      <w:tr w:rsidR="00147E2A" w14:paraId="2313CA7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A314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0E40D69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462F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Nhập thiếu thông tin học sinh, hoặc thông tin học sinh không hợp lệ.</w:t>
            </w:r>
          </w:p>
          <w:p w14:paraId="5406C72C" w14:textId="77777777" w:rsidR="00147E2A" w:rsidRDefault="00147E2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70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cho người dùng đã nhập thông tin không đúng, và đề nghị nhập thông tin lại</w:t>
            </w:r>
          </w:p>
        </w:tc>
      </w:tr>
      <w:tr w:rsidR="00147E2A" w14:paraId="36A3791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AE4C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Pre-conditions</w:t>
            </w:r>
          </w:p>
          <w:p w14:paraId="5937DDA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C8A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3B732E3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495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608B84F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6378B7B8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EC54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4CC14D7F" w14:textId="77777777" w:rsidR="00147E2A" w:rsidRDefault="00147E2A" w:rsidP="00147E2A">
      <w:pPr>
        <w:pStyle w:val="ListParagraph"/>
        <w:rPr>
          <w:rFonts w:ascii="Times New Roman" w:hAnsi="Times New Roman"/>
          <w:sz w:val="24"/>
          <w:szCs w:val="24"/>
        </w:rPr>
      </w:pPr>
    </w:p>
    <w:p w14:paraId="2EC6E697" w14:textId="77777777" w:rsidR="00147E2A" w:rsidRDefault="00147E2A" w:rsidP="00147E2A">
      <w:pPr>
        <w:ind w:left="360"/>
        <w:rPr>
          <w:szCs w:val="24"/>
        </w:rPr>
      </w:pPr>
    </w:p>
    <w:p w14:paraId="1F890673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 xml:space="preserve">Xóa hồ sơ học </w:t>
      </w:r>
      <w:proofErr w:type="gramStart"/>
      <w:r>
        <w:rPr>
          <w:b w:val="0"/>
          <w:color w:val="0000FF"/>
        </w:rPr>
        <w:t>sinh</w:t>
      </w:r>
      <w:proofErr w:type="gramEnd"/>
    </w:p>
    <w:p w14:paraId="66C92A37" w14:textId="77777777" w:rsidR="00147E2A" w:rsidRDefault="00147E2A" w:rsidP="00147E2A">
      <w:pPr>
        <w:pStyle w:val="ListParagraph"/>
        <w:rPr>
          <w:rFonts w:ascii="Times New Roman" w:hAnsi="Times New Roman"/>
          <w:sz w:val="24"/>
          <w:szCs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5A1AC8F2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61E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A10FF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Xóa hồ sơ học sinh</w:t>
            </w:r>
          </w:p>
        </w:tc>
      </w:tr>
      <w:tr w:rsidR="00147E2A" w14:paraId="1B8E7E70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BE29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0750FD0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8E5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xóa hồ sơ học sinh</w:t>
            </w:r>
          </w:p>
        </w:tc>
      </w:tr>
      <w:tr w:rsidR="00147E2A" w14:paraId="08B9366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54D5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2EC463A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238F" w14:textId="77777777" w:rsidR="00147E2A" w:rsidRDefault="00147E2A">
            <w:pPr>
              <w:pStyle w:val="ListParagraph"/>
              <w:numPr>
                <w:ilvl w:val="0"/>
                <w:numId w:val="17"/>
              </w:numPr>
              <w:tabs>
                <w:tab w:val="left" w:pos="7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xóa hồ sơ học sinh</w:t>
            </w:r>
          </w:p>
          <w:p w14:paraId="34D104A2" w14:textId="77777777" w:rsidR="00147E2A" w:rsidRDefault="00147E2A">
            <w:pPr>
              <w:pStyle w:val="ListParagraph"/>
              <w:numPr>
                <w:ilvl w:val="0"/>
                <w:numId w:val="1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xóa hồ sơ học sinh</w:t>
            </w:r>
          </w:p>
          <w:p w14:paraId="51AB92F7" w14:textId="77777777" w:rsidR="00147E2A" w:rsidRDefault="00147E2A">
            <w:pPr>
              <w:pStyle w:val="ListParagraph"/>
              <w:numPr>
                <w:ilvl w:val="0"/>
                <w:numId w:val="1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nhập thông tin học sinh cần xóa</w:t>
            </w:r>
          </w:p>
          <w:p w14:paraId="3E31FEF3" w14:textId="77777777" w:rsidR="00147E2A" w:rsidRDefault="00147E2A">
            <w:pPr>
              <w:pStyle w:val="ListParagraph"/>
              <w:numPr>
                <w:ilvl w:val="0"/>
                <w:numId w:val="1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nút xóa</w:t>
            </w:r>
          </w:p>
          <w:p w14:paraId="1F0E755D" w14:textId="77777777" w:rsidR="00147E2A" w:rsidRDefault="00147E2A">
            <w:pPr>
              <w:pStyle w:val="ListParagraph"/>
              <w:numPr>
                <w:ilvl w:val="0"/>
                <w:numId w:val="17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Hệ thống thông báo đã xóa thành công </w:t>
            </w:r>
          </w:p>
        </w:tc>
      </w:tr>
      <w:tr w:rsidR="00147E2A" w14:paraId="009EBA2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890B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7A84960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19F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Chưa chọn học sinh để xóa</w:t>
            </w:r>
          </w:p>
          <w:p w14:paraId="72FD75D7" w14:textId="77777777" w:rsidR="00147E2A" w:rsidRDefault="00147E2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52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bao xóa không thành công, đề nghị người dùng phải chọn ít nhất một học sinh</w:t>
            </w:r>
          </w:p>
        </w:tc>
      </w:tr>
      <w:tr w:rsidR="00147E2A" w14:paraId="09120EE0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7C1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0B40AB7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E39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0CDD24B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5F2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3F3B077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569B67CE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2D6B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1AD60E7F" w14:textId="77777777" w:rsidR="00147E2A" w:rsidRDefault="00147E2A" w:rsidP="00147E2A">
      <w:pPr>
        <w:rPr>
          <w:szCs w:val="24"/>
        </w:rPr>
      </w:pPr>
    </w:p>
    <w:p w14:paraId="20F6D057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 xml:space="preserve">Cập nhật hồ sơ học </w:t>
      </w:r>
      <w:proofErr w:type="gramStart"/>
      <w:r>
        <w:rPr>
          <w:b w:val="0"/>
          <w:color w:val="0000FF"/>
        </w:rPr>
        <w:t>sinh</w:t>
      </w:r>
      <w:proofErr w:type="gramEnd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3717A83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67E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60201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Sửa hồ sơ học sinh</w:t>
            </w:r>
          </w:p>
        </w:tc>
      </w:tr>
      <w:tr w:rsidR="00147E2A" w14:paraId="3054569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4D9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2AB6DDF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D4DF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sửa hồ sơ học sinh</w:t>
            </w:r>
          </w:p>
        </w:tc>
      </w:tr>
      <w:tr w:rsidR="00147E2A" w14:paraId="2365B78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ACD9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1DFE524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6220" w14:textId="77777777" w:rsidR="00147E2A" w:rsidRDefault="00147E2A">
            <w:pPr>
              <w:pStyle w:val="ListParagraph"/>
              <w:numPr>
                <w:ilvl w:val="0"/>
                <w:numId w:val="19"/>
              </w:numPr>
              <w:tabs>
                <w:tab w:val="left" w:pos="7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sửa hồ sơ</w:t>
            </w:r>
          </w:p>
          <w:p w14:paraId="4A0F4FA6" w14:textId="77777777" w:rsidR="00147E2A" w:rsidRDefault="00147E2A">
            <w:pPr>
              <w:pStyle w:val="ListParagraph"/>
              <w:numPr>
                <w:ilvl w:val="0"/>
                <w:numId w:val="1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cập nhật</w:t>
            </w:r>
          </w:p>
          <w:p w14:paraId="486F6DF8" w14:textId="77777777" w:rsidR="00147E2A" w:rsidRDefault="00147E2A">
            <w:pPr>
              <w:pStyle w:val="ListParagraph"/>
              <w:numPr>
                <w:ilvl w:val="0"/>
                <w:numId w:val="1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Người dùng chọn thông tin học sinh cần chỉnh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sửa( theo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khối, theo lớp,..để chọn ra học sinh cần chỉnh sửa)</w:t>
            </w:r>
          </w:p>
          <w:p w14:paraId="75DA94B0" w14:textId="77777777" w:rsidR="00147E2A" w:rsidRDefault="00147E2A">
            <w:pPr>
              <w:pStyle w:val="ListParagraph"/>
              <w:numPr>
                <w:ilvl w:val="0"/>
                <w:numId w:val="1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nút Lưu</w:t>
            </w:r>
          </w:p>
          <w:p w14:paraId="5D871CB8" w14:textId="77777777" w:rsidR="00147E2A" w:rsidRDefault="00147E2A">
            <w:pPr>
              <w:pStyle w:val="ListParagraph"/>
              <w:numPr>
                <w:ilvl w:val="0"/>
                <w:numId w:val="19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đã cập nhật thành công</w:t>
            </w:r>
          </w:p>
        </w:tc>
      </w:tr>
      <w:tr w:rsidR="00147E2A" w14:paraId="091D60F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8DF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71360C3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0028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Thông tin chỉnh sửa nhập vào không hợp lệ</w:t>
            </w:r>
          </w:p>
          <w:p w14:paraId="66EEFA98" w14:textId="77777777" w:rsidR="00147E2A" w:rsidRDefault="00147E2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61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chỉnh sửa không thành công</w:t>
            </w:r>
          </w:p>
          <w:p w14:paraId="79108077" w14:textId="77777777" w:rsidR="00147E2A" w:rsidRDefault="00147E2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61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người dùng nhập lại thông tin cần chỉnh sửa</w:t>
            </w:r>
          </w:p>
        </w:tc>
      </w:tr>
      <w:tr w:rsidR="00147E2A" w14:paraId="2C14965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E012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651F270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A47E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3A0789A0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A7E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0EAD2A8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24450A9B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B16E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4E378F99" w14:textId="77777777" w:rsidR="00147E2A" w:rsidRDefault="00147E2A" w:rsidP="00147E2A">
      <w:pPr>
        <w:rPr>
          <w:szCs w:val="24"/>
          <w:lang w:val="en-US"/>
        </w:rPr>
      </w:pPr>
    </w:p>
    <w:p w14:paraId="448CBD91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 xml:space="preserve">Lập danh sách </w:t>
      </w:r>
      <w:proofErr w:type="gramStart"/>
      <w:r>
        <w:rPr>
          <w:b w:val="0"/>
          <w:color w:val="0000FF"/>
        </w:rPr>
        <w:t>lớp</w:t>
      </w:r>
      <w:proofErr w:type="gramEnd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601A683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14D7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0714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Lập danh sách lớp học</w:t>
            </w:r>
          </w:p>
        </w:tc>
      </w:tr>
      <w:tr w:rsidR="00147E2A" w14:paraId="39952B0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4A5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2EBAD51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834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lập danh sách một lớp học</w:t>
            </w:r>
          </w:p>
        </w:tc>
      </w:tr>
      <w:tr w:rsidR="00147E2A" w14:paraId="10357F2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D5D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7739076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CDF64" w14:textId="77777777" w:rsidR="00147E2A" w:rsidRDefault="00147E2A">
            <w:pPr>
              <w:pStyle w:val="ListParagraph"/>
              <w:numPr>
                <w:ilvl w:val="0"/>
                <w:numId w:val="21"/>
              </w:numPr>
              <w:tabs>
                <w:tab w:val="left" w:pos="7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Người dùng chọn chức năng lập danh sách lớp học </w:t>
            </w:r>
          </w:p>
          <w:p w14:paraId="7172E05C" w14:textId="77777777" w:rsidR="00147E2A" w:rsidRDefault="00147E2A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lập danh sách lớp học</w:t>
            </w:r>
          </w:p>
          <w:p w14:paraId="5F160BE0" w14:textId="77777777" w:rsidR="00147E2A" w:rsidRDefault="00147E2A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Người dùng nhập vào thông tin lớp học như: tên lớp, sĩ số, và danh sách học sinh trong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lớp,…</w:t>
            </w:r>
            <w:proofErr w:type="gramEnd"/>
          </w:p>
          <w:p w14:paraId="6BD28449" w14:textId="77777777" w:rsidR="00147E2A" w:rsidRDefault="00147E2A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nút lưu</w:t>
            </w:r>
          </w:p>
          <w:p w14:paraId="0629E4A7" w14:textId="77777777" w:rsidR="00147E2A" w:rsidRDefault="00147E2A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đã lập danh sách lớp thành công</w:t>
            </w:r>
          </w:p>
        </w:tc>
      </w:tr>
      <w:tr w:rsidR="00147E2A" w14:paraId="74DB2B2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C0CF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396ABEC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641D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Thông tin nhập vào không chính xác</w:t>
            </w:r>
          </w:p>
          <w:p w14:paraId="09B8DBFB" w14:textId="77777777" w:rsidR="00147E2A" w:rsidRDefault="00147E2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61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thực hiện không thành công</w:t>
            </w:r>
          </w:p>
          <w:p w14:paraId="13DBDDDD" w14:textId="77777777" w:rsidR="00147E2A" w:rsidRDefault="00147E2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61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người dùng nhập lại thông tin cần thông báo</w:t>
            </w:r>
          </w:p>
        </w:tc>
      </w:tr>
      <w:tr w:rsidR="00147E2A" w14:paraId="4AB8449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4003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75581D1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95A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70B6C6ED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7C3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37A74E7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287ABD78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76F2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2EFA67F6" w14:textId="77777777" w:rsidR="00147E2A" w:rsidRDefault="00147E2A" w:rsidP="00147E2A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57731791" w14:textId="77777777" w:rsidR="00147E2A" w:rsidRDefault="00147E2A">
      <w:pPr>
        <w:pStyle w:val="Heading2"/>
        <w:numPr>
          <w:ilvl w:val="1"/>
          <w:numId w:val="3"/>
        </w:numPr>
        <w:rPr>
          <w:b w:val="0"/>
          <w:sz w:val="22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 </w:t>
      </w:r>
      <w:r>
        <w:rPr>
          <w:b w:val="0"/>
          <w:color w:val="0000FF"/>
        </w:rPr>
        <w:t xml:space="preserve">Xóa danh sách </w:t>
      </w:r>
      <w:proofErr w:type="gramStart"/>
      <w:r>
        <w:rPr>
          <w:b w:val="0"/>
          <w:color w:val="0000FF"/>
        </w:rPr>
        <w:t>lớp</w:t>
      </w:r>
      <w:proofErr w:type="gramEnd"/>
      <w:r>
        <w:rPr>
          <w:b w:val="0"/>
        </w:rPr>
        <w:t xml:space="preserve"> 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5780D1E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EF4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CD03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Xóa danh sách lớp học</w:t>
            </w:r>
          </w:p>
        </w:tc>
      </w:tr>
      <w:tr w:rsidR="00147E2A" w14:paraId="095F430C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F87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5AA4D93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29B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xóa danh sách lớp học</w:t>
            </w:r>
          </w:p>
        </w:tc>
      </w:tr>
      <w:tr w:rsidR="00147E2A" w14:paraId="3A4D097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CB6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41D5E0B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A2BC6" w14:textId="77777777" w:rsidR="00147E2A" w:rsidRDefault="00147E2A">
            <w:pPr>
              <w:pStyle w:val="ListParagraph"/>
              <w:numPr>
                <w:ilvl w:val="0"/>
                <w:numId w:val="23"/>
              </w:numPr>
              <w:tabs>
                <w:tab w:val="left" w:pos="7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Người dùng chọn chức năng xóa danh sách lớp học </w:t>
            </w:r>
          </w:p>
          <w:p w14:paraId="180E2CF0" w14:textId="77777777" w:rsidR="00147E2A" w:rsidRDefault="00147E2A">
            <w:pPr>
              <w:pStyle w:val="ListParagraph"/>
              <w:numPr>
                <w:ilvl w:val="0"/>
                <w:numId w:val="23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xóa danh sách lớp học</w:t>
            </w:r>
          </w:p>
          <w:p w14:paraId="72DEBD24" w14:textId="77777777" w:rsidR="00147E2A" w:rsidRDefault="00147E2A">
            <w:pPr>
              <w:pStyle w:val="ListParagraph"/>
              <w:numPr>
                <w:ilvl w:val="0"/>
                <w:numId w:val="23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vào thông tin lớp lớp học muốn xóa, và thông tin những học sinh muốn xóa khỏi lớp học</w:t>
            </w:r>
          </w:p>
          <w:p w14:paraId="660AF2A1" w14:textId="77777777" w:rsidR="00147E2A" w:rsidRDefault="00147E2A">
            <w:pPr>
              <w:pStyle w:val="ListParagraph"/>
              <w:numPr>
                <w:ilvl w:val="0"/>
                <w:numId w:val="23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nút Xóa</w:t>
            </w:r>
          </w:p>
          <w:p w14:paraId="4D0B01B3" w14:textId="77777777" w:rsidR="00147E2A" w:rsidRDefault="00147E2A">
            <w:pPr>
              <w:pStyle w:val="ListParagraph"/>
              <w:numPr>
                <w:ilvl w:val="0"/>
                <w:numId w:val="23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đã xóa danh sách lớp thành công</w:t>
            </w:r>
          </w:p>
        </w:tc>
      </w:tr>
      <w:tr w:rsidR="00147E2A" w14:paraId="164B9E2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FBF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07DC20B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4BE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Chưa nhập thông tin học sinh nào để  xóa</w:t>
            </w:r>
          </w:p>
          <w:p w14:paraId="11CD7A19" w14:textId="77777777" w:rsidR="00147E2A" w:rsidRDefault="00147E2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61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việc xóa không thành công</w:t>
            </w:r>
          </w:p>
          <w:p w14:paraId="12D1D100" w14:textId="77777777" w:rsidR="00147E2A" w:rsidRDefault="00147E2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61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người dùng chọn ít nhất một học sinh</w:t>
            </w:r>
          </w:p>
        </w:tc>
      </w:tr>
      <w:tr w:rsidR="00147E2A" w14:paraId="306F13A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F1E0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6F2ECC0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6F7D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50A7D7F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B79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7059798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339875A1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7AE0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5214EA7B" w14:textId="77777777" w:rsidR="00147E2A" w:rsidRDefault="00147E2A" w:rsidP="00147E2A">
      <w:pPr>
        <w:rPr>
          <w:szCs w:val="24"/>
        </w:rPr>
      </w:pPr>
    </w:p>
    <w:p w14:paraId="07746307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 xml:space="preserve">Sửa danh sách </w:t>
      </w:r>
      <w:proofErr w:type="gramStart"/>
      <w:r>
        <w:rPr>
          <w:b w:val="0"/>
          <w:color w:val="0000FF"/>
        </w:rPr>
        <w:t>lớp</w:t>
      </w:r>
      <w:proofErr w:type="gramEnd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4097D28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7BE1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34055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Sửa danh sách lớp học</w:t>
            </w:r>
          </w:p>
        </w:tc>
      </w:tr>
      <w:tr w:rsidR="00147E2A" w14:paraId="737F8640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429C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5272D17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A1D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sửa danh sách lớp học</w:t>
            </w:r>
          </w:p>
        </w:tc>
      </w:tr>
      <w:tr w:rsidR="00147E2A" w14:paraId="5DCB23A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3A9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1A2A77B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F7E9F" w14:textId="77777777" w:rsidR="00147E2A" w:rsidRDefault="00147E2A">
            <w:pPr>
              <w:pStyle w:val="ListParagraph"/>
              <w:numPr>
                <w:ilvl w:val="0"/>
                <w:numId w:val="25"/>
              </w:numPr>
              <w:tabs>
                <w:tab w:val="left" w:pos="72"/>
              </w:tabs>
              <w:spacing w:after="0" w:line="24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Người dùng chọn chức năng sửa danh sách lớp học </w:t>
            </w:r>
          </w:p>
          <w:p w14:paraId="20E97D1E" w14:textId="77777777" w:rsidR="00147E2A" w:rsidRDefault="00147E2A">
            <w:pPr>
              <w:pStyle w:val="ListParagraph"/>
              <w:numPr>
                <w:ilvl w:val="0"/>
                <w:numId w:val="2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Hệ thống hiển thị màn hình sửa danh sách lớp học</w:t>
            </w:r>
          </w:p>
          <w:p w14:paraId="3871BC32" w14:textId="77777777" w:rsidR="00147E2A" w:rsidRDefault="00147E2A">
            <w:pPr>
              <w:pStyle w:val="ListParagraph"/>
              <w:numPr>
                <w:ilvl w:val="0"/>
                <w:numId w:val="2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vào thông tin lớp lớp học muốn sửa, và thông tin những học sinh muốn sửa trong lớp học</w:t>
            </w:r>
          </w:p>
          <w:p w14:paraId="7E4D8AE6" w14:textId="77777777" w:rsidR="00147E2A" w:rsidRDefault="00147E2A">
            <w:pPr>
              <w:pStyle w:val="ListParagraph"/>
              <w:numPr>
                <w:ilvl w:val="0"/>
                <w:numId w:val="2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sửa thông tin của những học sinh trong danh sách lớp học</w:t>
            </w:r>
          </w:p>
          <w:p w14:paraId="7FD6975B" w14:textId="77777777" w:rsidR="00147E2A" w:rsidRDefault="00147E2A">
            <w:pPr>
              <w:pStyle w:val="ListParagraph"/>
              <w:numPr>
                <w:ilvl w:val="0"/>
                <w:numId w:val="2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nút lưu</w:t>
            </w:r>
          </w:p>
          <w:p w14:paraId="66797D5C" w14:textId="77777777" w:rsidR="00147E2A" w:rsidRDefault="00147E2A">
            <w:pPr>
              <w:pStyle w:val="ListParagraph"/>
              <w:numPr>
                <w:ilvl w:val="0"/>
                <w:numId w:val="25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đã sửa danh sách lớp thành công</w:t>
            </w:r>
          </w:p>
        </w:tc>
      </w:tr>
      <w:tr w:rsidR="00147E2A" w14:paraId="12B6DB22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30FA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Alternative Flows</w:t>
            </w:r>
          </w:p>
          <w:p w14:paraId="3D1CB25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902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Thông tin những học sinh không đúng khi sửa</w:t>
            </w:r>
          </w:p>
          <w:p w14:paraId="6AEEC185" w14:textId="77777777" w:rsidR="00147E2A" w:rsidRDefault="00147E2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1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việc sửa không thành công</w:t>
            </w:r>
          </w:p>
          <w:p w14:paraId="64830DD7" w14:textId="77777777" w:rsidR="00147E2A" w:rsidRDefault="00147E2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1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người dùng sửa lại những thông tin học sinh</w:t>
            </w:r>
          </w:p>
        </w:tc>
      </w:tr>
      <w:tr w:rsidR="00147E2A" w14:paraId="122D13F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5BA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2B25E74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5EE1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6B39A387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02D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25CD9B3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5BC968A5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7AF3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1D43576C" w14:textId="77777777" w:rsidR="00147E2A" w:rsidRDefault="00147E2A" w:rsidP="00147E2A">
      <w:pPr>
        <w:rPr>
          <w:szCs w:val="24"/>
        </w:rPr>
      </w:pPr>
    </w:p>
    <w:p w14:paraId="3B7D9AEF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 xml:space="preserve">Lập báo cáo tổng kết học </w:t>
      </w:r>
      <w:proofErr w:type="gramStart"/>
      <w:r>
        <w:rPr>
          <w:b w:val="0"/>
          <w:color w:val="0000FF"/>
        </w:rPr>
        <w:t>kì</w:t>
      </w:r>
      <w:proofErr w:type="gramEnd"/>
    </w:p>
    <w:p w14:paraId="5CAD8E5A" w14:textId="77777777" w:rsidR="00147E2A" w:rsidRDefault="00147E2A" w:rsidP="00147E2A">
      <w:pPr>
        <w:pStyle w:val="ListParagraph"/>
        <w:rPr>
          <w:rFonts w:ascii="Times New Roman" w:hAnsi="Times New Roman"/>
          <w:sz w:val="24"/>
          <w:szCs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6A244431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AF02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0F3C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Lập báo cáo tổng kết học kì</w:t>
            </w:r>
          </w:p>
        </w:tc>
      </w:tr>
      <w:tr w:rsidR="00147E2A" w14:paraId="15D4790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EC0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4A62EB4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175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lập báo cáo tổng kết học kì</w:t>
            </w:r>
          </w:p>
        </w:tc>
      </w:tr>
      <w:tr w:rsidR="00147E2A" w14:paraId="2FEA803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47F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57B934E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8263" w14:textId="77777777" w:rsidR="00147E2A" w:rsidRDefault="00147E2A">
            <w:pPr>
              <w:pStyle w:val="ListParagraph"/>
              <w:numPr>
                <w:ilvl w:val="0"/>
                <w:numId w:val="27"/>
              </w:numPr>
              <w:tabs>
                <w:tab w:val="left" w:pos="7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lập báo cáo tổng học kì</w:t>
            </w:r>
          </w:p>
          <w:p w14:paraId="4E4D0A52" w14:textId="77777777" w:rsidR="00147E2A" w:rsidRDefault="00147E2A">
            <w:pPr>
              <w:pStyle w:val="ListParagraph"/>
              <w:numPr>
                <w:ilvl w:val="0"/>
                <w:numId w:val="2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lập báo cáo tổng kết theo học kì</w:t>
            </w:r>
          </w:p>
          <w:p w14:paraId="7C91DD74" w14:textId="77777777" w:rsidR="00147E2A" w:rsidRDefault="00147E2A">
            <w:pPr>
              <w:pStyle w:val="ListParagraph"/>
              <w:numPr>
                <w:ilvl w:val="0"/>
                <w:numId w:val="2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học kì, và năm học để thực hiện báo tổng kết</w:t>
            </w:r>
          </w:p>
          <w:p w14:paraId="02E99A0A" w14:textId="77777777" w:rsidR="00147E2A" w:rsidRDefault="00147E2A">
            <w:pPr>
              <w:pStyle w:val="ListParagraph"/>
              <w:numPr>
                <w:ilvl w:val="0"/>
                <w:numId w:val="2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Hệ thống hiển thị báo cáo tổng kết học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kì( lớp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, sĩ số, đạt tỷ lệ,số lượng đạt,…)</w:t>
            </w:r>
          </w:p>
          <w:p w14:paraId="56C71E84" w14:textId="77777777" w:rsidR="00147E2A" w:rsidRDefault="00147E2A">
            <w:pPr>
              <w:pStyle w:val="ListParagraph"/>
              <w:tabs>
                <w:tab w:val="left" w:pos="252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7E2A" w14:paraId="595F0E6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60C7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6459BB9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D284" w14:textId="77777777" w:rsidR="00147E2A" w:rsidRDefault="00147E2A">
            <w:pPr>
              <w:pStyle w:val="ListParagraph"/>
              <w:ind w:left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47E2A" w14:paraId="24D6290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A0A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7BF8A7B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2C3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21E88840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D27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46239A3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5EDFDCF0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BC6D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70BFD33E" w14:textId="77777777" w:rsidR="00147E2A" w:rsidRDefault="00147E2A" w:rsidP="00147E2A">
      <w:pPr>
        <w:pStyle w:val="ListParagraph"/>
        <w:rPr>
          <w:rFonts w:ascii="Times New Roman" w:hAnsi="Times New Roman"/>
          <w:sz w:val="24"/>
          <w:szCs w:val="24"/>
        </w:rPr>
      </w:pPr>
    </w:p>
    <w:p w14:paraId="0A17E31E" w14:textId="77777777" w:rsidR="00147E2A" w:rsidRDefault="00147E2A">
      <w:pPr>
        <w:pStyle w:val="Heading2"/>
        <w:numPr>
          <w:ilvl w:val="1"/>
          <w:numId w:val="3"/>
        </w:numPr>
        <w:rPr>
          <w:b w:val="0"/>
          <w:sz w:val="22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 xml:space="preserve">Lập báo cáo tổng kết </w:t>
      </w:r>
      <w:proofErr w:type="gramStart"/>
      <w:r>
        <w:rPr>
          <w:b w:val="0"/>
          <w:color w:val="0000FF"/>
        </w:rPr>
        <w:t>môn</w:t>
      </w:r>
      <w:proofErr w:type="gramEnd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2EAB2CB2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0B77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B013B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Lập báo cáo tổng kết môn</w:t>
            </w:r>
          </w:p>
        </w:tc>
      </w:tr>
      <w:tr w:rsidR="00147E2A" w14:paraId="0EDAFFDD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E70A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2B953F5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CF2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lập báo cáo tổng kết môn</w:t>
            </w:r>
          </w:p>
        </w:tc>
      </w:tr>
      <w:tr w:rsidR="00147E2A" w14:paraId="2EC25FE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6873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63CD4EB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F215" w14:textId="77777777" w:rsidR="00147E2A" w:rsidRDefault="00147E2A">
            <w:pPr>
              <w:pStyle w:val="ListParagraph"/>
              <w:numPr>
                <w:ilvl w:val="0"/>
                <w:numId w:val="28"/>
              </w:numPr>
              <w:tabs>
                <w:tab w:val="left" w:pos="7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lập báo cáo tổng kết môn</w:t>
            </w:r>
          </w:p>
          <w:p w14:paraId="7A64044A" w14:textId="77777777" w:rsidR="00147E2A" w:rsidRDefault="00147E2A">
            <w:pPr>
              <w:pStyle w:val="ListParagraph"/>
              <w:numPr>
                <w:ilvl w:val="0"/>
                <w:numId w:val="28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lập báo cáo tổng kết theo môn</w:t>
            </w:r>
          </w:p>
          <w:p w14:paraId="6A0583F7" w14:textId="77777777" w:rsidR="00147E2A" w:rsidRDefault="00147E2A">
            <w:pPr>
              <w:pStyle w:val="ListParagraph"/>
              <w:numPr>
                <w:ilvl w:val="0"/>
                <w:numId w:val="28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môn, và học kì để thực hiện báo tổng kết</w:t>
            </w:r>
          </w:p>
          <w:p w14:paraId="70A488F3" w14:textId="77777777" w:rsidR="00147E2A" w:rsidRDefault="00147E2A">
            <w:pPr>
              <w:pStyle w:val="ListParagraph"/>
              <w:numPr>
                <w:ilvl w:val="0"/>
                <w:numId w:val="28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Hệ thống hiển thị báo cáo tổng kết môn học với các thông tin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như lớp, sĩ số, số lượng đạt, tỷ lệ</w:t>
            </w:r>
          </w:p>
          <w:p w14:paraId="7326B388" w14:textId="77777777" w:rsidR="00147E2A" w:rsidRDefault="00147E2A">
            <w:pPr>
              <w:pStyle w:val="ListParagraph"/>
              <w:tabs>
                <w:tab w:val="left" w:pos="252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7E2A" w14:paraId="0912F334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896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Alternative Flows</w:t>
            </w:r>
          </w:p>
          <w:p w14:paraId="3432BFE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392B" w14:textId="77777777" w:rsidR="00147E2A" w:rsidRDefault="00147E2A">
            <w:pPr>
              <w:pStyle w:val="ListParagraph"/>
              <w:ind w:left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47E2A" w14:paraId="729240B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B76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6471D0D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6FA0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3C19A6F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C7F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2B08D83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0D5CC56D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A696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3F27A088" w14:textId="77777777" w:rsidR="00147E2A" w:rsidRDefault="00147E2A" w:rsidP="00147E2A">
      <w:pPr>
        <w:rPr>
          <w:szCs w:val="24"/>
        </w:rPr>
      </w:pPr>
    </w:p>
    <w:p w14:paraId="6E4667D5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 xml:space="preserve">Lập thời khóa </w:t>
      </w:r>
      <w:proofErr w:type="gramStart"/>
      <w:r>
        <w:rPr>
          <w:b w:val="0"/>
          <w:color w:val="0000FF"/>
        </w:rPr>
        <w:t>biểu</w:t>
      </w:r>
      <w:proofErr w:type="gramEnd"/>
    </w:p>
    <w:p w14:paraId="1E0A3BD6" w14:textId="77777777" w:rsidR="00147E2A" w:rsidRDefault="00147E2A" w:rsidP="00147E2A">
      <w:pPr>
        <w:pStyle w:val="ListParagraph"/>
        <w:rPr>
          <w:rFonts w:ascii="Times New Roman" w:hAnsi="Times New Roman"/>
          <w:sz w:val="24"/>
          <w:szCs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1BF54FE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322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9DA3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Lập báo thời khóa biểu</w:t>
            </w:r>
          </w:p>
        </w:tc>
      </w:tr>
      <w:tr w:rsidR="00147E2A" w14:paraId="724E9D6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3B0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096FEA1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1B7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lập thời khóa biểu cho các lớp học trong trường</w:t>
            </w:r>
          </w:p>
        </w:tc>
      </w:tr>
      <w:tr w:rsidR="00147E2A" w14:paraId="58444D1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D42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00EFB94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B6B6" w14:textId="77777777" w:rsidR="00147E2A" w:rsidRDefault="00147E2A">
            <w:pPr>
              <w:pStyle w:val="ListParagraph"/>
              <w:numPr>
                <w:ilvl w:val="0"/>
                <w:numId w:val="29"/>
              </w:numPr>
              <w:tabs>
                <w:tab w:val="left" w:pos="7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lập thời khóa biểu</w:t>
            </w:r>
          </w:p>
          <w:p w14:paraId="550221A2" w14:textId="77777777" w:rsidR="00147E2A" w:rsidRDefault="00147E2A">
            <w:pPr>
              <w:pStyle w:val="ListParagraph"/>
              <w:numPr>
                <w:ilvl w:val="0"/>
                <w:numId w:val="2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lập thời khóa biểu</w:t>
            </w:r>
          </w:p>
          <w:p w14:paraId="4DD12E10" w14:textId="77777777" w:rsidR="00147E2A" w:rsidRDefault="00147E2A">
            <w:pPr>
              <w:pStyle w:val="ListParagraph"/>
              <w:numPr>
                <w:ilvl w:val="0"/>
                <w:numId w:val="2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nhập thông tin về thời khóa biểu, và chọn lớp sẽ áp dụng thời khóa biểu này</w:t>
            </w:r>
          </w:p>
          <w:p w14:paraId="6CE0F4AD" w14:textId="77777777" w:rsidR="00147E2A" w:rsidRDefault="00147E2A">
            <w:pPr>
              <w:pStyle w:val="ListParagraph"/>
              <w:numPr>
                <w:ilvl w:val="0"/>
                <w:numId w:val="2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nhấn nút Lưu</w:t>
            </w:r>
          </w:p>
          <w:p w14:paraId="0D177B06" w14:textId="77777777" w:rsidR="00147E2A" w:rsidRDefault="00147E2A">
            <w:pPr>
              <w:pStyle w:val="ListParagraph"/>
              <w:numPr>
                <w:ilvl w:val="0"/>
                <w:numId w:val="2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thông thông báo đã lập thời khóa biểu thành công</w:t>
            </w:r>
          </w:p>
          <w:p w14:paraId="58D7577D" w14:textId="77777777" w:rsidR="00147E2A" w:rsidRDefault="00147E2A">
            <w:pPr>
              <w:pStyle w:val="ListParagraph"/>
              <w:tabs>
                <w:tab w:val="left" w:pos="252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7E2A" w14:paraId="5D24B9F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872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12A2EF0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8CAEB" w14:textId="77777777" w:rsidR="00147E2A" w:rsidRDefault="00147E2A">
            <w:pPr>
              <w:pStyle w:val="ListParagraph"/>
              <w:ind w:left="612" w:hanging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5a. Nhập sai thông tin, hoặc thiếu thông tin</w:t>
            </w:r>
          </w:p>
          <w:p w14:paraId="3F4D5803" w14:textId="77777777" w:rsidR="00147E2A" w:rsidRDefault="00147E2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người dùng đã nhập thiếu thông tin</w:t>
            </w:r>
          </w:p>
          <w:p w14:paraId="15363F3D" w14:textId="77777777" w:rsidR="00147E2A" w:rsidRDefault="00147E2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người dùng nhập lại thông tin, và chọn lớp</w:t>
            </w:r>
          </w:p>
        </w:tc>
      </w:tr>
      <w:tr w:rsidR="00147E2A" w14:paraId="24A0B074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F20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2398B4D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66F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7F650DFC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17C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2301F0C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1C7EB579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98C1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62D66FA3" w14:textId="77777777" w:rsidR="00147E2A" w:rsidRDefault="00147E2A" w:rsidP="00147E2A">
      <w:pPr>
        <w:pStyle w:val="ListParagraph"/>
        <w:rPr>
          <w:rFonts w:ascii="Times New Roman" w:hAnsi="Times New Roman"/>
          <w:sz w:val="24"/>
          <w:szCs w:val="24"/>
        </w:rPr>
      </w:pPr>
    </w:p>
    <w:p w14:paraId="57859A0E" w14:textId="77777777" w:rsidR="00147E2A" w:rsidRDefault="00147E2A">
      <w:pPr>
        <w:pStyle w:val="Heading2"/>
        <w:numPr>
          <w:ilvl w:val="1"/>
          <w:numId w:val="3"/>
        </w:numPr>
        <w:rPr>
          <w:b w:val="0"/>
          <w:sz w:val="22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 </w:t>
      </w:r>
      <w:r>
        <w:rPr>
          <w:b w:val="0"/>
          <w:color w:val="0000FF"/>
        </w:rPr>
        <w:t xml:space="preserve">Sửa thời khóa </w:t>
      </w:r>
      <w:proofErr w:type="gramStart"/>
      <w:r>
        <w:rPr>
          <w:b w:val="0"/>
          <w:color w:val="0000FF"/>
        </w:rPr>
        <w:t>biểu</w:t>
      </w:r>
      <w:proofErr w:type="gramEnd"/>
    </w:p>
    <w:p w14:paraId="3B73DCC2" w14:textId="77777777" w:rsidR="00147E2A" w:rsidRDefault="00147E2A" w:rsidP="00147E2A">
      <w:pPr>
        <w:pStyle w:val="ListParagraph"/>
        <w:rPr>
          <w:rFonts w:ascii="Times New Roman" w:hAnsi="Times New Roman"/>
          <w:sz w:val="24"/>
          <w:szCs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6E22B620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8D7D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E2DE1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Sửa báo thời khóa biểu</w:t>
            </w:r>
          </w:p>
        </w:tc>
      </w:tr>
      <w:tr w:rsidR="00147E2A" w14:paraId="50774B2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1DBF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765073C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E24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sửa thời khóa biểu cho các lớp học trong trường</w:t>
            </w:r>
          </w:p>
        </w:tc>
      </w:tr>
      <w:tr w:rsidR="00147E2A" w14:paraId="72618FF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B3DA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77C9471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6797" w14:textId="77777777" w:rsidR="00147E2A" w:rsidRDefault="00147E2A">
            <w:pPr>
              <w:pStyle w:val="ListParagraph"/>
              <w:numPr>
                <w:ilvl w:val="0"/>
                <w:numId w:val="31"/>
              </w:numPr>
              <w:tabs>
                <w:tab w:val="left" w:pos="72"/>
              </w:tabs>
              <w:spacing w:after="0" w:line="24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sửa thời khóa biểu</w:t>
            </w:r>
          </w:p>
          <w:p w14:paraId="06C80013" w14:textId="77777777" w:rsidR="00147E2A" w:rsidRDefault="00147E2A">
            <w:pPr>
              <w:pStyle w:val="ListParagraph"/>
              <w:numPr>
                <w:ilvl w:val="0"/>
                <w:numId w:val="31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sửa thời khóa biểu</w:t>
            </w:r>
          </w:p>
          <w:p w14:paraId="41B781E3" w14:textId="77777777" w:rsidR="00147E2A" w:rsidRDefault="00147E2A">
            <w:pPr>
              <w:pStyle w:val="ListParagraph"/>
              <w:numPr>
                <w:ilvl w:val="0"/>
                <w:numId w:val="31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lớp</w:t>
            </w:r>
          </w:p>
          <w:p w14:paraId="37FEC904" w14:textId="77777777" w:rsidR="00147E2A" w:rsidRDefault="00147E2A">
            <w:pPr>
              <w:pStyle w:val="ListParagraph"/>
              <w:numPr>
                <w:ilvl w:val="0"/>
                <w:numId w:val="31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chỉnh sửa thông tin thời khóa biểu của lớp đó</w:t>
            </w:r>
          </w:p>
          <w:p w14:paraId="44727957" w14:textId="77777777" w:rsidR="00147E2A" w:rsidRDefault="00147E2A">
            <w:pPr>
              <w:pStyle w:val="ListParagraph"/>
              <w:numPr>
                <w:ilvl w:val="0"/>
                <w:numId w:val="31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nhấn nút Lưu</w:t>
            </w:r>
          </w:p>
          <w:p w14:paraId="76A5E51B" w14:textId="77777777" w:rsidR="00147E2A" w:rsidRDefault="00147E2A">
            <w:pPr>
              <w:pStyle w:val="ListParagraph"/>
              <w:numPr>
                <w:ilvl w:val="0"/>
                <w:numId w:val="31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thông thông báo đã sửa thời khóa biểu thành công</w:t>
            </w:r>
          </w:p>
          <w:p w14:paraId="5553293B" w14:textId="77777777" w:rsidR="00147E2A" w:rsidRDefault="00147E2A">
            <w:pPr>
              <w:pStyle w:val="ListParagraph"/>
              <w:tabs>
                <w:tab w:val="left" w:pos="252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7E2A" w14:paraId="21E5C3F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57F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Alternative Flows</w:t>
            </w:r>
          </w:p>
          <w:p w14:paraId="7D84792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49AD" w14:textId="77777777" w:rsidR="00147E2A" w:rsidRDefault="00147E2A">
            <w:pPr>
              <w:pStyle w:val="ListParagraph"/>
              <w:ind w:left="612" w:hanging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5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a.Chưa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chọn lớp để sửa thời khóa biểu</w:t>
            </w:r>
          </w:p>
          <w:p w14:paraId="70FC50C7" w14:textId="77777777" w:rsidR="00147E2A" w:rsidRDefault="00147E2A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sửa không thành công</w:t>
            </w:r>
          </w:p>
          <w:p w14:paraId="1AB3E7D1" w14:textId="77777777" w:rsidR="00147E2A" w:rsidRDefault="00147E2A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chọn lớp để chỉnh sửa thời khóa biểu</w:t>
            </w:r>
          </w:p>
          <w:p w14:paraId="02D10AC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5b. Nhập thông tin chỉnh sửa thời khóa biểu không chính xác</w:t>
            </w:r>
          </w:p>
          <w:p w14:paraId="28974392" w14:textId="77777777" w:rsidR="00147E2A" w:rsidRDefault="00147E2A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người dùng đã nhập thiếu thông tin</w:t>
            </w:r>
          </w:p>
          <w:p w14:paraId="4E07F243" w14:textId="77777777" w:rsidR="00147E2A" w:rsidRDefault="00147E2A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người dùng nhập lại thông tin, và chọn lớp</w:t>
            </w:r>
          </w:p>
        </w:tc>
      </w:tr>
      <w:tr w:rsidR="00147E2A" w14:paraId="6A33BA11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C9DF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416523D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D96E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5D74B07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125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15A975B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21166BA4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2AD9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60A33D04" w14:textId="77777777" w:rsidR="00147E2A" w:rsidRDefault="00147E2A" w:rsidP="00147E2A">
      <w:pPr>
        <w:rPr>
          <w:szCs w:val="24"/>
          <w:lang w:val="en-US"/>
        </w:rPr>
      </w:pPr>
    </w:p>
    <w:p w14:paraId="7168B697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 xml:space="preserve">Xem thời khóa </w:t>
      </w:r>
      <w:proofErr w:type="gramStart"/>
      <w:r>
        <w:rPr>
          <w:b w:val="0"/>
          <w:color w:val="0000FF"/>
        </w:rPr>
        <w:t>biểu</w:t>
      </w:r>
      <w:proofErr w:type="gramEnd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22C8B81C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AD8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AD275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Xem thời khóa biểu</w:t>
            </w:r>
          </w:p>
        </w:tc>
      </w:tr>
      <w:tr w:rsidR="00147E2A" w14:paraId="4B247F7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BC95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3B77C6C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892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Học sinh có chức năng xem thời khóa biểu ở trường.</w:t>
            </w:r>
          </w:p>
        </w:tc>
      </w:tr>
      <w:tr w:rsidR="00147E2A" w14:paraId="3992E2E2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B2AC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42E5351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858D" w14:textId="77777777" w:rsidR="00147E2A" w:rsidRDefault="00147E2A">
            <w:pPr>
              <w:pStyle w:val="ListParagraph"/>
              <w:numPr>
                <w:ilvl w:val="0"/>
                <w:numId w:val="34"/>
              </w:numPr>
              <w:tabs>
                <w:tab w:val="left" w:pos="72"/>
                <w:tab w:val="left" w:pos="278"/>
              </w:tabs>
              <w:spacing w:after="0" w:line="240" w:lineRule="auto"/>
              <w:ind w:left="72" w:hanging="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xem thời khóa biểu.</w:t>
            </w:r>
          </w:p>
          <w:p w14:paraId="233A5607" w14:textId="77777777" w:rsidR="00147E2A" w:rsidRDefault="00147E2A">
            <w:pPr>
              <w:pStyle w:val="ListParagraph"/>
              <w:numPr>
                <w:ilvl w:val="0"/>
                <w:numId w:val="34"/>
              </w:numPr>
              <w:tabs>
                <w:tab w:val="left" w:pos="252"/>
                <w:tab w:val="left" w:pos="278"/>
              </w:tabs>
              <w:spacing w:after="0" w:line="240" w:lineRule="auto"/>
              <w:ind w:left="72" w:hanging="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yêu cầu người dùng chọn lớp để xem thời khóa biểu.</w:t>
            </w:r>
          </w:p>
          <w:p w14:paraId="1003224A" w14:textId="77777777" w:rsidR="00147E2A" w:rsidRDefault="00147E2A">
            <w:pPr>
              <w:pStyle w:val="ListParagraph"/>
              <w:numPr>
                <w:ilvl w:val="0"/>
                <w:numId w:val="34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lớp, và nhấn nút Xem.</w:t>
            </w:r>
          </w:p>
          <w:p w14:paraId="634718E5" w14:textId="77777777" w:rsidR="00147E2A" w:rsidRDefault="00147E2A">
            <w:pPr>
              <w:pStyle w:val="ListParagraph"/>
              <w:numPr>
                <w:ilvl w:val="0"/>
                <w:numId w:val="34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thời khóa biểu lên màn hình.</w:t>
            </w:r>
          </w:p>
        </w:tc>
      </w:tr>
      <w:tr w:rsidR="00147E2A" w14:paraId="00A033B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BBD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2A30E26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4A5A" w14:textId="77777777" w:rsidR="00147E2A" w:rsidRDefault="00147E2A">
            <w:pPr>
              <w:pStyle w:val="ListParagraph"/>
              <w:ind w:left="612" w:hanging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4a. Chưa chọn lớp để xem thời khóa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biểu;</w:t>
            </w:r>
            <w:proofErr w:type="gramEnd"/>
          </w:p>
          <w:p w14:paraId="5256317E" w14:textId="77777777" w:rsidR="00147E2A" w:rsidRDefault="00147E2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42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chưa chọn lớp để xem thời khóa biểu.</w:t>
            </w:r>
          </w:p>
          <w:p w14:paraId="4FB57D99" w14:textId="77777777" w:rsidR="00147E2A" w:rsidRDefault="00147E2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42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chọn lớp để xem thời khóa biểu.</w:t>
            </w:r>
          </w:p>
        </w:tc>
      </w:tr>
      <w:tr w:rsidR="00147E2A" w14:paraId="1F758B3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EB3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480880D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622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Học sinh phải đăng nhập vào hệ thống</w:t>
            </w:r>
          </w:p>
        </w:tc>
      </w:tr>
      <w:tr w:rsidR="00147E2A" w14:paraId="5D3F54BC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A72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459B6BC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76822DEB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89E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Thông tin hiển thị lên màn hình rõ ràng, đẹp.</w:t>
            </w:r>
            <w:r>
              <w:rPr>
                <w:szCs w:val="24"/>
              </w:rPr>
              <w:br/>
              <w:t>Thực hiện việc xuất dữ liệu nhanh.</w:t>
            </w:r>
          </w:p>
        </w:tc>
      </w:tr>
    </w:tbl>
    <w:p w14:paraId="61A286D6" w14:textId="77777777" w:rsidR="00147E2A" w:rsidRDefault="00147E2A" w:rsidP="00147E2A">
      <w:pPr>
        <w:rPr>
          <w:szCs w:val="24"/>
          <w:lang w:val="en-US"/>
        </w:rPr>
      </w:pPr>
    </w:p>
    <w:p w14:paraId="331BB814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 xml:space="preserve">Xem </w:t>
      </w:r>
      <w:proofErr w:type="gramStart"/>
      <w:r>
        <w:rPr>
          <w:b w:val="0"/>
          <w:color w:val="0000FF"/>
        </w:rPr>
        <w:t>điểm</w:t>
      </w:r>
      <w:proofErr w:type="gramEnd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35D6260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1A62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7D5D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Xem điểm</w:t>
            </w:r>
          </w:p>
        </w:tc>
      </w:tr>
      <w:tr w:rsidR="00147E2A" w14:paraId="0D078D35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0B8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458CEED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496B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có thể xem điểm môn học của 1 học sinh.</w:t>
            </w:r>
          </w:p>
        </w:tc>
      </w:tr>
      <w:tr w:rsidR="00147E2A" w14:paraId="2DA6B80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0D4B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01AE302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910F9" w14:textId="77777777" w:rsidR="00147E2A" w:rsidRDefault="00147E2A">
            <w:pPr>
              <w:pStyle w:val="ListParagraph"/>
              <w:numPr>
                <w:ilvl w:val="0"/>
                <w:numId w:val="36"/>
              </w:numPr>
              <w:tabs>
                <w:tab w:val="left" w:pos="252"/>
              </w:tabs>
              <w:spacing w:after="0" w:line="240" w:lineRule="auto"/>
              <w:ind w:left="72" w:hanging="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xem điểm.</w:t>
            </w:r>
          </w:p>
          <w:p w14:paraId="498CCFAA" w14:textId="77777777" w:rsidR="00147E2A" w:rsidRDefault="00147E2A">
            <w:pPr>
              <w:pStyle w:val="ListParagraph"/>
              <w:numPr>
                <w:ilvl w:val="0"/>
                <w:numId w:val="36"/>
              </w:numPr>
              <w:tabs>
                <w:tab w:val="left" w:pos="252"/>
              </w:tabs>
              <w:spacing w:after="0" w:line="240" w:lineRule="auto"/>
              <w:ind w:left="72" w:hanging="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yêu nhập họ tên, lớp và học kì cần xem điểm.</w:t>
            </w:r>
          </w:p>
          <w:p w14:paraId="3A0787DF" w14:textId="77777777" w:rsidR="00147E2A" w:rsidRDefault="00147E2A">
            <w:pPr>
              <w:pStyle w:val="ListParagraph"/>
              <w:numPr>
                <w:ilvl w:val="0"/>
                <w:numId w:val="36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thực hiện yêu cầu của hệ thống và nhấn nút Xem.</w:t>
            </w:r>
          </w:p>
          <w:p w14:paraId="4DF44B0E" w14:textId="77777777" w:rsidR="00147E2A" w:rsidRDefault="00147E2A">
            <w:pPr>
              <w:pStyle w:val="ListParagraph"/>
              <w:numPr>
                <w:ilvl w:val="0"/>
                <w:numId w:val="36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thực hiện tìm kiếm bản điểm học sinh tương ứng.</w:t>
            </w:r>
          </w:p>
          <w:p w14:paraId="2FF03825" w14:textId="77777777" w:rsidR="00147E2A" w:rsidRDefault="00147E2A">
            <w:pPr>
              <w:pStyle w:val="ListParagraph"/>
              <w:numPr>
                <w:ilvl w:val="0"/>
                <w:numId w:val="36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bản điểm của học sinh tương ứng</w:t>
            </w:r>
          </w:p>
        </w:tc>
      </w:tr>
      <w:tr w:rsidR="00147E2A" w14:paraId="53400672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0DE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40F45E0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3FE2" w14:textId="77777777" w:rsidR="00147E2A" w:rsidRDefault="00147E2A">
            <w:pPr>
              <w:pStyle w:val="ListParagraph"/>
              <w:ind w:left="612" w:hanging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4a. Thông tin yêu cầu chưa đầy đủ</w:t>
            </w:r>
          </w:p>
          <w:p w14:paraId="38A4CA85" w14:textId="77777777" w:rsidR="00147E2A" w:rsidRDefault="00147E2A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thông tin yêu cầu chưa đầy đủ.</w:t>
            </w:r>
          </w:p>
          <w:p w14:paraId="24FA2F41" w14:textId="77777777" w:rsidR="00147E2A" w:rsidRDefault="00147E2A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điền đầy đủ thông tin yêu cầu.</w:t>
            </w:r>
          </w:p>
          <w:p w14:paraId="2CF3896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Không có dữ liệu trong hệ thống.</w:t>
            </w:r>
          </w:p>
          <w:p w14:paraId="15EB4ED9" w14:textId="77777777" w:rsidR="00147E2A" w:rsidRDefault="00147E2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Thông báo không có dữ liệu trong hệ thống.</w:t>
            </w:r>
          </w:p>
          <w:p w14:paraId="7F3C9C2A" w14:textId="77777777" w:rsidR="00147E2A" w:rsidRDefault="00147E2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thực hiện lại việc điền thông tin yêu cầu.</w:t>
            </w:r>
          </w:p>
        </w:tc>
      </w:tr>
      <w:tr w:rsidR="00147E2A" w14:paraId="3ED2620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421B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Pre-conditions</w:t>
            </w:r>
          </w:p>
          <w:p w14:paraId="02CF908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535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phải đăng nhập vào hệ thống</w:t>
            </w:r>
          </w:p>
        </w:tc>
      </w:tr>
      <w:tr w:rsidR="00147E2A" w14:paraId="60D6A11F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E8F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5281CCB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5898232F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AA89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-Giao diện thân thiết, dễ dùng.</w:t>
            </w:r>
          </w:p>
          <w:p w14:paraId="6571FBD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-Xử lý truy xuất dữ liệu nhanh.</w:t>
            </w:r>
          </w:p>
        </w:tc>
      </w:tr>
    </w:tbl>
    <w:p w14:paraId="24F00971" w14:textId="77777777" w:rsidR="00147E2A" w:rsidRDefault="00147E2A" w:rsidP="00147E2A">
      <w:pPr>
        <w:ind w:left="360"/>
        <w:rPr>
          <w:szCs w:val="24"/>
        </w:rPr>
      </w:pPr>
    </w:p>
    <w:p w14:paraId="27A6EC19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 xml:space="preserve">Đăng </w:t>
      </w:r>
      <w:proofErr w:type="gramStart"/>
      <w:r>
        <w:rPr>
          <w:b w:val="0"/>
          <w:color w:val="0000FF"/>
        </w:rPr>
        <w:t>nhập</w:t>
      </w:r>
      <w:proofErr w:type="gramEnd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72C5559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4FD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3C33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Đăng nhập</w:t>
            </w:r>
          </w:p>
        </w:tc>
      </w:tr>
      <w:tr w:rsidR="00147E2A" w14:paraId="615008C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F66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0A07624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1DD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 phải đăng nhập vào hệ thống để thực hiện các chức năng riêng của mình trong hệ thống.</w:t>
            </w:r>
          </w:p>
        </w:tc>
      </w:tr>
      <w:tr w:rsidR="00147E2A" w14:paraId="7BF55A3C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09F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5682429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9B95" w14:textId="77777777" w:rsidR="00147E2A" w:rsidRDefault="00147E2A">
            <w:pPr>
              <w:pStyle w:val="ListParagraph"/>
              <w:numPr>
                <w:ilvl w:val="0"/>
                <w:numId w:val="39"/>
              </w:numPr>
              <w:tabs>
                <w:tab w:val="left" w:pos="72"/>
                <w:tab w:val="left" w:pos="278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đăng nhập.</w:t>
            </w:r>
          </w:p>
          <w:p w14:paraId="15FA7F38" w14:textId="77777777" w:rsidR="00147E2A" w:rsidRDefault="00147E2A">
            <w:pPr>
              <w:pStyle w:val="ListParagraph"/>
              <w:numPr>
                <w:ilvl w:val="0"/>
                <w:numId w:val="39"/>
              </w:numPr>
              <w:tabs>
                <w:tab w:val="left" w:pos="252"/>
                <w:tab w:val="left" w:pos="278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đăng nhập.</w:t>
            </w:r>
          </w:p>
          <w:p w14:paraId="45EF43E3" w14:textId="77777777" w:rsidR="00147E2A" w:rsidRDefault="00147E2A">
            <w:pPr>
              <w:pStyle w:val="ListParagraph"/>
              <w:numPr>
                <w:ilvl w:val="0"/>
                <w:numId w:val="3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nhập tài khoản, mật khẩu và yêu cầu đăng nhập.</w:t>
            </w:r>
          </w:p>
          <w:p w14:paraId="070C2C51" w14:textId="77777777" w:rsidR="00147E2A" w:rsidRDefault="00147E2A">
            <w:pPr>
              <w:pStyle w:val="ListParagraph"/>
              <w:numPr>
                <w:ilvl w:val="0"/>
                <w:numId w:val="3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kiểm tra dữ liệu đăng nhập.</w:t>
            </w:r>
          </w:p>
          <w:p w14:paraId="790CD286" w14:textId="77777777" w:rsidR="00147E2A" w:rsidRDefault="00147E2A">
            <w:pPr>
              <w:pStyle w:val="ListParagraph"/>
              <w:numPr>
                <w:ilvl w:val="0"/>
                <w:numId w:val="3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kết quả việc đăng nhập</w:t>
            </w:r>
          </w:p>
        </w:tc>
      </w:tr>
      <w:tr w:rsidR="00147E2A" w14:paraId="28AAE65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9DD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501C210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C8334" w14:textId="77777777" w:rsidR="00147E2A" w:rsidRDefault="00147E2A">
            <w:pPr>
              <w:pStyle w:val="ListParagraph"/>
              <w:ind w:left="612" w:hanging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a.Chưa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nhập đầy đủ thông tin việc đăng nhập.</w:t>
            </w:r>
          </w:p>
          <w:p w14:paraId="60B2446B" w14:textId="77777777" w:rsidR="00147E2A" w:rsidRDefault="00147E2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nhập đầy đủ thông tin đăng nhập.</w:t>
            </w:r>
          </w:p>
          <w:p w14:paraId="31F7B79B" w14:textId="77777777" w:rsidR="00147E2A" w:rsidRDefault="00147E2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nhập lại thông tin đăng nhập.</w:t>
            </w:r>
          </w:p>
          <w:p w14:paraId="074B7D0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Tài khoản không tồn tại trong hệ thống</w:t>
            </w:r>
          </w:p>
          <w:p w14:paraId="7607D5C5" w14:textId="77777777" w:rsidR="00147E2A" w:rsidRDefault="00147E2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tài khoản không tồn tại hoặc nhập sai mật khẩu.</w:t>
            </w:r>
          </w:p>
          <w:p w14:paraId="25A0E62C" w14:textId="77777777" w:rsidR="00147E2A" w:rsidRDefault="00147E2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nhập lại thông tin tài khoản.</w:t>
            </w:r>
          </w:p>
        </w:tc>
      </w:tr>
      <w:tr w:rsidR="00147E2A" w14:paraId="7F1F057F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BF4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0ADE8DB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8DC9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  <w:tr w:rsidR="00147E2A" w14:paraId="4F80958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E32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29713F7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789D5C99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650A5" w14:textId="77777777" w:rsidR="00147E2A" w:rsidRDefault="00147E2A">
            <w:pPr>
              <w:pStyle w:val="ListParagraph"/>
              <w:numPr>
                <w:ilvl w:val="0"/>
                <w:numId w:val="7"/>
              </w:numPr>
              <w:tabs>
                <w:tab w:val="left" w:pos="441"/>
              </w:tabs>
              <w:spacing w:after="0" w:line="240" w:lineRule="auto"/>
              <w:ind w:left="72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việc kiểm tra nhanh chóng.</w:t>
            </w:r>
          </w:p>
        </w:tc>
      </w:tr>
    </w:tbl>
    <w:p w14:paraId="12F5D9E7" w14:textId="77777777" w:rsidR="00147E2A" w:rsidRDefault="00147E2A" w:rsidP="00147E2A">
      <w:pPr>
        <w:ind w:left="360"/>
        <w:rPr>
          <w:szCs w:val="24"/>
          <w:lang w:val="en-US"/>
        </w:rPr>
      </w:pPr>
    </w:p>
    <w:p w14:paraId="7CB535AD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 xml:space="preserve">Xem thông báo </w:t>
      </w:r>
      <w:proofErr w:type="gramStart"/>
      <w:r>
        <w:rPr>
          <w:b w:val="0"/>
          <w:color w:val="0000FF"/>
        </w:rPr>
        <w:t>trường</w:t>
      </w:r>
      <w:proofErr w:type="gramEnd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4DCA8CA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927F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FA504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Xem thông báo trường</w:t>
            </w:r>
          </w:p>
        </w:tc>
      </w:tr>
      <w:tr w:rsidR="00147E2A" w14:paraId="430E30F7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BD5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4F045D9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67A4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có chứng năng xem các thông báo của trường có trong hệ thống.</w:t>
            </w:r>
          </w:p>
        </w:tc>
      </w:tr>
      <w:tr w:rsidR="00147E2A" w14:paraId="03217D8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943A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51263CC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A4F0" w14:textId="77777777" w:rsidR="00147E2A" w:rsidRDefault="00147E2A">
            <w:pPr>
              <w:pStyle w:val="ListParagraph"/>
              <w:numPr>
                <w:ilvl w:val="0"/>
                <w:numId w:val="42"/>
              </w:numPr>
              <w:tabs>
                <w:tab w:val="left" w:pos="72"/>
                <w:tab w:val="left" w:pos="215"/>
                <w:tab w:val="left" w:pos="340"/>
              </w:tabs>
              <w:spacing w:after="0" w:line="240" w:lineRule="auto"/>
              <w:ind w:left="-18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xem thông báo trường.</w:t>
            </w:r>
          </w:p>
          <w:p w14:paraId="0B2274B1" w14:textId="77777777" w:rsidR="00147E2A" w:rsidRDefault="00147E2A">
            <w:pPr>
              <w:pStyle w:val="ListParagraph"/>
              <w:numPr>
                <w:ilvl w:val="0"/>
                <w:numId w:val="42"/>
              </w:numPr>
              <w:tabs>
                <w:tab w:val="left" w:pos="72"/>
                <w:tab w:val="left" w:pos="215"/>
                <w:tab w:val="left" w:pos="340"/>
              </w:tabs>
              <w:spacing w:after="0" w:line="240" w:lineRule="auto"/>
              <w:ind w:left="-18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xử lý lấy thông báo từ hệ thống.</w:t>
            </w:r>
          </w:p>
          <w:p w14:paraId="43E35430" w14:textId="77777777" w:rsidR="00147E2A" w:rsidRDefault="00147E2A">
            <w:pPr>
              <w:pStyle w:val="ListParagraph"/>
              <w:numPr>
                <w:ilvl w:val="0"/>
                <w:numId w:val="42"/>
              </w:numPr>
              <w:tabs>
                <w:tab w:val="left" w:pos="215"/>
                <w:tab w:val="left" w:pos="252"/>
                <w:tab w:val="left" w:pos="340"/>
              </w:tabs>
              <w:spacing w:after="0" w:line="240" w:lineRule="auto"/>
              <w:ind w:left="-18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các thông báo ở trường có trong hệ thống.</w:t>
            </w:r>
          </w:p>
        </w:tc>
      </w:tr>
      <w:tr w:rsidR="00147E2A" w14:paraId="44B7DFB1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271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43BE6E8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356EE" w14:textId="77777777" w:rsidR="00147E2A" w:rsidRDefault="00147E2A">
            <w:pPr>
              <w:pStyle w:val="ListParagraph"/>
              <w:ind w:left="612" w:hanging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3a. Không tồn tại dữ liệu.</w:t>
            </w:r>
          </w:p>
          <w:p w14:paraId="444AEE82" w14:textId="77777777" w:rsidR="00147E2A" w:rsidRDefault="00147E2A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chưa cập nhật dữ liệu.</w:t>
            </w:r>
          </w:p>
          <w:p w14:paraId="09ACC96C" w14:textId="77777777" w:rsidR="00147E2A" w:rsidRDefault="00147E2A">
            <w:pPr>
              <w:ind w:left="317"/>
              <w:jc w:val="center"/>
              <w:rPr>
                <w:szCs w:val="24"/>
              </w:rPr>
            </w:pPr>
          </w:p>
        </w:tc>
      </w:tr>
      <w:tr w:rsidR="00147E2A" w14:paraId="5538AFCD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D70A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67A6967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6C7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 phải đăng nhập vào hệ thống</w:t>
            </w:r>
          </w:p>
        </w:tc>
      </w:tr>
      <w:tr w:rsidR="00147E2A" w14:paraId="6F35833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298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45EE387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5EFA12B6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C142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 diện dễ dùng, đẹp.</w:t>
            </w:r>
          </w:p>
          <w:p w14:paraId="107EE575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truy xuất dữ liệu nhanh.</w:t>
            </w:r>
          </w:p>
        </w:tc>
      </w:tr>
    </w:tbl>
    <w:p w14:paraId="72F86471" w14:textId="77777777" w:rsidR="00147E2A" w:rsidRDefault="00147E2A" w:rsidP="00147E2A">
      <w:pPr>
        <w:rPr>
          <w:szCs w:val="24"/>
          <w:lang w:val="en-US"/>
        </w:rPr>
      </w:pPr>
    </w:p>
    <w:p w14:paraId="3E32468D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lastRenderedPageBreak/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 xml:space="preserve">Nhập bản điểm </w:t>
      </w:r>
      <w:proofErr w:type="gramStart"/>
      <w:r>
        <w:rPr>
          <w:b w:val="0"/>
          <w:color w:val="0000FF"/>
        </w:rPr>
        <w:t>môn</w:t>
      </w:r>
      <w:proofErr w:type="gramEnd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4BAA86AF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60A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6AF8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Nhập bảng điểm môn</w:t>
            </w:r>
          </w:p>
        </w:tc>
      </w:tr>
      <w:tr w:rsidR="00147E2A" w14:paraId="62173982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B23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0AAA4B7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CB34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viên(Giáo vụ, Ban giám hiệu) có chức năng nhập bảng điểm môn học.</w:t>
            </w:r>
          </w:p>
        </w:tc>
      </w:tr>
      <w:tr w:rsidR="00147E2A" w14:paraId="21AF7901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145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7446CE2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AC3E" w14:textId="77777777" w:rsidR="00147E2A" w:rsidRDefault="00147E2A">
            <w:pPr>
              <w:pStyle w:val="ListParagraph"/>
              <w:numPr>
                <w:ilvl w:val="0"/>
                <w:numId w:val="44"/>
              </w:numPr>
              <w:tabs>
                <w:tab w:val="left" w:pos="72"/>
                <w:tab w:val="left" w:pos="290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nhập bảng điểm môn</w:t>
            </w:r>
          </w:p>
          <w:p w14:paraId="5A02A1DC" w14:textId="77777777" w:rsidR="00147E2A" w:rsidRDefault="00147E2A">
            <w:pPr>
              <w:pStyle w:val="ListParagraph"/>
              <w:numPr>
                <w:ilvl w:val="0"/>
                <w:numId w:val="44"/>
              </w:numPr>
              <w:tabs>
                <w:tab w:val="left" w:pos="252"/>
                <w:tab w:val="left" w:pos="290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nhập bảng điểm môn</w:t>
            </w:r>
          </w:p>
          <w:p w14:paraId="32085EDF" w14:textId="77777777" w:rsidR="00147E2A" w:rsidRDefault="00147E2A">
            <w:pPr>
              <w:pStyle w:val="ListParagraph"/>
              <w:numPr>
                <w:ilvl w:val="0"/>
                <w:numId w:val="44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nhập bảng điểm môn và nhấn nút Hoàn thành.</w:t>
            </w:r>
          </w:p>
          <w:p w14:paraId="062C64B6" w14:textId="77777777" w:rsidR="00147E2A" w:rsidRDefault="00147E2A">
            <w:pPr>
              <w:pStyle w:val="ListParagraph"/>
              <w:numPr>
                <w:ilvl w:val="0"/>
                <w:numId w:val="44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thực hiện lưu trữ dữ liệu vào hệ thống</w:t>
            </w:r>
          </w:p>
          <w:p w14:paraId="70204978" w14:textId="77777777" w:rsidR="00147E2A" w:rsidRDefault="00147E2A">
            <w:pPr>
              <w:pStyle w:val="ListParagraph"/>
              <w:numPr>
                <w:ilvl w:val="0"/>
                <w:numId w:val="44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thông thông báo hoàn thành việc nhập bảng điểm.</w:t>
            </w:r>
          </w:p>
        </w:tc>
      </w:tr>
      <w:tr w:rsidR="00147E2A" w14:paraId="2EE35B1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F14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2253244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463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  <w:tr w:rsidR="00147E2A" w14:paraId="125536AC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AAF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50908F0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B324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phải đăng nhập vào hệ thống</w:t>
            </w:r>
          </w:p>
        </w:tc>
      </w:tr>
      <w:tr w:rsidR="00147E2A" w14:paraId="3F31EDED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2CA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4900665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2F6324D9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5B5F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 diện rõ ràng, đẹp.</w:t>
            </w:r>
          </w:p>
          <w:p w14:paraId="75830A60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nhanh, chính xác.</w:t>
            </w:r>
          </w:p>
        </w:tc>
      </w:tr>
    </w:tbl>
    <w:p w14:paraId="79816A0C" w14:textId="77777777" w:rsidR="00147E2A" w:rsidRDefault="00147E2A" w:rsidP="00147E2A">
      <w:pPr>
        <w:ind w:left="360"/>
        <w:rPr>
          <w:szCs w:val="24"/>
        </w:rPr>
      </w:pPr>
    </w:p>
    <w:p w14:paraId="74CE3D1A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 xml:space="preserve">Xóa bảng điểm </w:t>
      </w:r>
      <w:proofErr w:type="gramStart"/>
      <w:r>
        <w:rPr>
          <w:b w:val="0"/>
          <w:color w:val="0000FF"/>
        </w:rPr>
        <w:t>môn</w:t>
      </w:r>
      <w:proofErr w:type="gramEnd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285FF8D2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FA4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FEB3A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Xóa bảng điểm môn</w:t>
            </w:r>
          </w:p>
        </w:tc>
      </w:tr>
      <w:tr w:rsidR="00147E2A" w14:paraId="64FF0FC1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67B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236D49C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014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viên(Giáo vụ, Ban giám hiệu) có chức năng xóa bảng điểm môn học.</w:t>
            </w:r>
          </w:p>
        </w:tc>
      </w:tr>
      <w:tr w:rsidR="00147E2A" w14:paraId="1B063A57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C4ED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7B39148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63086" w14:textId="77777777" w:rsidR="00147E2A" w:rsidRDefault="00147E2A">
            <w:pPr>
              <w:pStyle w:val="ListParagraph"/>
              <w:numPr>
                <w:ilvl w:val="0"/>
                <w:numId w:val="45"/>
              </w:numPr>
              <w:tabs>
                <w:tab w:val="left" w:pos="72"/>
                <w:tab w:val="left" w:pos="290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xóa bảng điểm môn</w:t>
            </w:r>
          </w:p>
          <w:p w14:paraId="4F1073A6" w14:textId="77777777" w:rsidR="00147E2A" w:rsidRDefault="00147E2A">
            <w:pPr>
              <w:pStyle w:val="ListParagraph"/>
              <w:numPr>
                <w:ilvl w:val="0"/>
                <w:numId w:val="45"/>
              </w:numPr>
              <w:tabs>
                <w:tab w:val="left" w:pos="252"/>
                <w:tab w:val="left" w:pos="290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chọn bảng điểm môn cần xóa.</w:t>
            </w:r>
          </w:p>
          <w:p w14:paraId="45318185" w14:textId="77777777" w:rsidR="00147E2A" w:rsidRDefault="00147E2A">
            <w:pPr>
              <w:pStyle w:val="ListParagraph"/>
              <w:numPr>
                <w:ilvl w:val="0"/>
                <w:numId w:val="4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bảng điểm môn cần xóa của lớp mình quản lý.</w:t>
            </w:r>
          </w:p>
          <w:p w14:paraId="17429978" w14:textId="77777777" w:rsidR="00147E2A" w:rsidRDefault="00147E2A">
            <w:pPr>
              <w:pStyle w:val="ListParagraph"/>
              <w:numPr>
                <w:ilvl w:val="0"/>
                <w:numId w:val="4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thực hiện xóa dữ liệu ở hệ thống</w:t>
            </w:r>
          </w:p>
          <w:p w14:paraId="71065560" w14:textId="77777777" w:rsidR="00147E2A" w:rsidRDefault="00147E2A">
            <w:pPr>
              <w:pStyle w:val="ListParagraph"/>
              <w:numPr>
                <w:ilvl w:val="0"/>
                <w:numId w:val="4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thông thông báo hoàn thành việc xóa bảng điểm.</w:t>
            </w:r>
          </w:p>
        </w:tc>
      </w:tr>
      <w:tr w:rsidR="00147E2A" w14:paraId="47F4E142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D5D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5D2FDEA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DF86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  <w:tr w:rsidR="00147E2A" w14:paraId="3943704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890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7D009D0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DF3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phải đăng nhập vào hệ thống</w:t>
            </w:r>
          </w:p>
        </w:tc>
      </w:tr>
      <w:tr w:rsidR="00147E2A" w14:paraId="1F2E376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624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46C3369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4A12C448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CE2E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 diện rõ ràng, đẹp.</w:t>
            </w:r>
          </w:p>
          <w:p w14:paraId="32F29440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nhanh, chính xác.</w:t>
            </w:r>
          </w:p>
        </w:tc>
      </w:tr>
    </w:tbl>
    <w:p w14:paraId="4B10A105" w14:textId="77777777" w:rsidR="00147E2A" w:rsidRDefault="00147E2A" w:rsidP="00147E2A">
      <w:pPr>
        <w:ind w:left="360"/>
        <w:rPr>
          <w:szCs w:val="24"/>
        </w:rPr>
      </w:pPr>
    </w:p>
    <w:p w14:paraId="57FE098B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 xml:space="preserve">Cập nhật bảng điểm </w:t>
      </w:r>
      <w:proofErr w:type="gramStart"/>
      <w:r>
        <w:rPr>
          <w:b w:val="0"/>
          <w:color w:val="0000FF"/>
        </w:rPr>
        <w:t>môn</w:t>
      </w:r>
      <w:proofErr w:type="gramEnd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5B241965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0F35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3FBEA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Cập nhât bảng điểm môn</w:t>
            </w:r>
          </w:p>
        </w:tc>
      </w:tr>
      <w:tr w:rsidR="00147E2A" w14:paraId="670EABC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2C4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7C8291E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4639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viên(Giáo vụ, Ban giám hiệu) có chức năng cập nhật bảng điểm môn học.</w:t>
            </w:r>
          </w:p>
        </w:tc>
      </w:tr>
      <w:tr w:rsidR="00147E2A" w14:paraId="780F39A5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6D3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3B27314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D612" w14:textId="77777777" w:rsidR="00147E2A" w:rsidRDefault="00147E2A">
            <w:pPr>
              <w:pStyle w:val="ListParagraph"/>
              <w:numPr>
                <w:ilvl w:val="0"/>
                <w:numId w:val="46"/>
              </w:numPr>
              <w:tabs>
                <w:tab w:val="left" w:pos="72"/>
                <w:tab w:val="left" w:pos="290"/>
              </w:tabs>
              <w:spacing w:after="0" w:line="240" w:lineRule="auto"/>
              <w:ind w:hanging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cập nhập bảng điểm môn</w:t>
            </w:r>
          </w:p>
          <w:p w14:paraId="741369D8" w14:textId="77777777" w:rsidR="00147E2A" w:rsidRDefault="00147E2A">
            <w:pPr>
              <w:pStyle w:val="ListParagraph"/>
              <w:numPr>
                <w:ilvl w:val="0"/>
                <w:numId w:val="46"/>
              </w:numPr>
              <w:tabs>
                <w:tab w:val="left" w:pos="252"/>
                <w:tab w:val="left" w:pos="290"/>
              </w:tabs>
              <w:spacing w:after="0" w:line="240" w:lineRule="auto"/>
              <w:ind w:hanging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cập nhật bảng điểm môn</w:t>
            </w:r>
          </w:p>
          <w:p w14:paraId="27D08698" w14:textId="77777777" w:rsidR="00147E2A" w:rsidRDefault="00147E2A">
            <w:pPr>
              <w:pStyle w:val="ListParagraph"/>
              <w:numPr>
                <w:ilvl w:val="0"/>
                <w:numId w:val="46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cập nhập bảng điểm môn và nhấn nút Hoàn thành.</w:t>
            </w:r>
          </w:p>
          <w:p w14:paraId="05C84A44" w14:textId="77777777" w:rsidR="00147E2A" w:rsidRDefault="00147E2A">
            <w:pPr>
              <w:pStyle w:val="ListParagraph"/>
              <w:numPr>
                <w:ilvl w:val="0"/>
                <w:numId w:val="46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thực hiện lưu trữ dữ liệu vào hệ thống</w:t>
            </w:r>
          </w:p>
          <w:p w14:paraId="6FD5CC65" w14:textId="77777777" w:rsidR="00147E2A" w:rsidRDefault="00147E2A">
            <w:pPr>
              <w:pStyle w:val="ListParagraph"/>
              <w:numPr>
                <w:ilvl w:val="0"/>
                <w:numId w:val="46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thông thông báo hoàn thành việc nhập bảng điểm.</w:t>
            </w:r>
          </w:p>
        </w:tc>
      </w:tr>
      <w:tr w:rsidR="00147E2A" w14:paraId="2FCF80C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71F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19D8EB4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B9B7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  <w:tr w:rsidR="00147E2A" w14:paraId="4A736494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CA10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Pre-conditions</w:t>
            </w:r>
          </w:p>
          <w:p w14:paraId="1C0A1C4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930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phải đăng nhập vào hệ thống</w:t>
            </w:r>
          </w:p>
        </w:tc>
      </w:tr>
      <w:tr w:rsidR="00147E2A" w14:paraId="5D6960AD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6C1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6DCD7E8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7F7BE884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40A4F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 diện rõ ràng, đẹp.</w:t>
            </w:r>
          </w:p>
          <w:p w14:paraId="7D5C6A5D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nhanh, chính xác.</w:t>
            </w:r>
          </w:p>
        </w:tc>
      </w:tr>
    </w:tbl>
    <w:p w14:paraId="2EAEC675" w14:textId="77777777" w:rsidR="00147E2A" w:rsidRDefault="00147E2A" w:rsidP="00147E2A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szCs w:val="24"/>
          <w:lang w:val="en-US"/>
        </w:rPr>
      </w:pPr>
    </w:p>
    <w:p w14:paraId="020048C7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 </w:t>
      </w:r>
      <w:r>
        <w:rPr>
          <w:b w:val="0"/>
          <w:color w:val="0000FF"/>
        </w:rPr>
        <w:t xml:space="preserve">Tra cứu học </w:t>
      </w:r>
      <w:proofErr w:type="gramStart"/>
      <w:r>
        <w:rPr>
          <w:b w:val="0"/>
          <w:color w:val="0000FF"/>
        </w:rPr>
        <w:t>sinh</w:t>
      </w:r>
      <w:proofErr w:type="gramEnd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2A5FFFD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BEB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D303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Tra cứu học sinh</w:t>
            </w:r>
          </w:p>
        </w:tc>
      </w:tr>
      <w:tr w:rsidR="00147E2A" w14:paraId="3674F9AC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6CE9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148F8D5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EBF7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 có chức năng tra cứu học sinh</w:t>
            </w:r>
          </w:p>
        </w:tc>
      </w:tr>
      <w:tr w:rsidR="00147E2A" w14:paraId="3C35F2D5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1E7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19EC930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208B4" w14:textId="77777777" w:rsidR="00147E2A" w:rsidRDefault="00147E2A">
            <w:pPr>
              <w:pStyle w:val="ListParagraph"/>
              <w:numPr>
                <w:ilvl w:val="0"/>
                <w:numId w:val="47"/>
              </w:numPr>
              <w:tabs>
                <w:tab w:val="left" w:pos="72"/>
                <w:tab w:val="left" w:pos="290"/>
              </w:tabs>
              <w:spacing w:after="0" w:line="240" w:lineRule="auto"/>
              <w:ind w:hanging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tra cứu học sinh.</w:t>
            </w:r>
          </w:p>
          <w:p w14:paraId="4BA4B6F5" w14:textId="77777777" w:rsidR="00147E2A" w:rsidRDefault="00147E2A">
            <w:pPr>
              <w:pStyle w:val="ListParagraph"/>
              <w:numPr>
                <w:ilvl w:val="0"/>
                <w:numId w:val="47"/>
              </w:numPr>
              <w:tabs>
                <w:tab w:val="left" w:pos="252"/>
                <w:tab w:val="left" w:pos="290"/>
              </w:tabs>
              <w:spacing w:after="0" w:line="240" w:lineRule="auto"/>
              <w:ind w:hanging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tra cứu học sinh</w:t>
            </w:r>
          </w:p>
          <w:p w14:paraId="090BBF7B" w14:textId="77777777" w:rsidR="00147E2A" w:rsidRDefault="00147E2A">
            <w:pPr>
              <w:pStyle w:val="ListParagraph"/>
              <w:numPr>
                <w:ilvl w:val="0"/>
                <w:numId w:val="4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nhập thông tin học sinh cần tra cứu.</w:t>
            </w:r>
          </w:p>
          <w:p w14:paraId="22BD896F" w14:textId="77777777" w:rsidR="00147E2A" w:rsidRDefault="00147E2A">
            <w:pPr>
              <w:pStyle w:val="ListParagraph"/>
              <w:numPr>
                <w:ilvl w:val="0"/>
                <w:numId w:val="4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thực hiện việc tra cứu.</w:t>
            </w:r>
          </w:p>
          <w:p w14:paraId="5C4E2032" w14:textId="77777777" w:rsidR="00147E2A" w:rsidRDefault="00147E2A">
            <w:pPr>
              <w:pStyle w:val="ListParagraph"/>
              <w:numPr>
                <w:ilvl w:val="0"/>
                <w:numId w:val="4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thông thông báo hoàn thành việc nhập bảng điểm.</w:t>
            </w:r>
          </w:p>
        </w:tc>
      </w:tr>
      <w:tr w:rsidR="00147E2A" w14:paraId="2FEFF8D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1B8F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4911783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3DA1" w14:textId="77777777" w:rsidR="00147E2A" w:rsidRDefault="00147E2A">
            <w:pPr>
              <w:pStyle w:val="ListParagraph"/>
              <w:ind w:left="612" w:hanging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4a. Chưa nhập đầy đủ thông tin cần tra cứu</w:t>
            </w:r>
          </w:p>
          <w:p w14:paraId="4E72220E" w14:textId="77777777" w:rsidR="00147E2A" w:rsidRDefault="00147E2A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chưa nhập đầy đủ thông tin.</w:t>
            </w:r>
          </w:p>
          <w:p w14:paraId="0B914164" w14:textId="77777777" w:rsidR="00147E2A" w:rsidRDefault="00147E2A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nhập đầy đủ thông tin tra cứu</w:t>
            </w:r>
          </w:p>
          <w:p w14:paraId="5E8645A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Không tồn tại học sinh trong hệ thống.</w:t>
            </w:r>
          </w:p>
          <w:p w14:paraId="602C38CB" w14:textId="77777777" w:rsidR="00147E2A" w:rsidRDefault="00147E2A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không có học sinh này trong hệ thống.</w:t>
            </w:r>
          </w:p>
          <w:p w14:paraId="1B8BA501" w14:textId="77777777" w:rsidR="00147E2A" w:rsidRDefault="00147E2A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nhập lại thông tin học sinh.</w:t>
            </w:r>
          </w:p>
          <w:p w14:paraId="5745E85C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  <w:tr w:rsidR="00147E2A" w14:paraId="4C739B2F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839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67AA99B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E09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phải đăng nhập vào hệ thống</w:t>
            </w:r>
          </w:p>
        </w:tc>
      </w:tr>
      <w:tr w:rsidR="00147E2A" w14:paraId="7CB7BA51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441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6CE24DB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40CD69FC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BB0C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 diện rõ ràng, đẹp.</w:t>
            </w:r>
          </w:p>
          <w:p w14:paraId="5D7F6E4F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nhanh, chính xác.</w:t>
            </w:r>
          </w:p>
        </w:tc>
      </w:tr>
    </w:tbl>
    <w:p w14:paraId="2F73ABAA" w14:textId="77777777" w:rsidR="00147E2A" w:rsidRDefault="00147E2A" w:rsidP="00147E2A">
      <w:pPr>
        <w:ind w:left="360"/>
        <w:rPr>
          <w:szCs w:val="24"/>
        </w:rPr>
      </w:pPr>
    </w:p>
    <w:p w14:paraId="038D6484" w14:textId="77777777" w:rsidR="00147E2A" w:rsidRDefault="00147E2A" w:rsidP="00147E2A">
      <w:pPr>
        <w:rPr>
          <w:lang w:val="en-US"/>
        </w:rPr>
      </w:pPr>
    </w:p>
    <w:p w14:paraId="6255C191" w14:textId="77777777" w:rsidR="00147E2A" w:rsidRDefault="00147E2A" w:rsidP="00147E2A">
      <w:pPr>
        <w:rPr>
          <w:lang w:val="en-US"/>
        </w:rPr>
      </w:pPr>
    </w:p>
    <w:p w14:paraId="0EEFB890" w14:textId="77777777" w:rsidR="00147E2A" w:rsidRDefault="00147E2A" w:rsidP="00147E2A">
      <w:pPr>
        <w:rPr>
          <w:lang w:val="en-US"/>
        </w:rPr>
      </w:pPr>
    </w:p>
    <w:p w14:paraId="1D881A79" w14:textId="77777777" w:rsidR="00147E2A" w:rsidRDefault="00147E2A" w:rsidP="00147E2A">
      <w:pPr>
        <w:rPr>
          <w:lang w:val="en-US"/>
        </w:rPr>
      </w:pPr>
    </w:p>
    <w:p w14:paraId="096C433E" w14:textId="77777777" w:rsidR="00147E2A" w:rsidRDefault="00147E2A" w:rsidP="00147E2A">
      <w:pPr>
        <w:rPr>
          <w:lang w:val="en-US"/>
        </w:rPr>
      </w:pPr>
    </w:p>
    <w:p w14:paraId="195C463E" w14:textId="77777777" w:rsidR="00147E2A" w:rsidRDefault="00147E2A" w:rsidP="00147E2A">
      <w:pPr>
        <w:rPr>
          <w:lang w:val="en-US"/>
        </w:rPr>
      </w:pPr>
    </w:p>
    <w:p w14:paraId="03FF6C27" w14:textId="77777777" w:rsidR="00147E2A" w:rsidRDefault="00147E2A" w:rsidP="00147E2A">
      <w:pPr>
        <w:rPr>
          <w:lang w:val="en-US"/>
        </w:rPr>
      </w:pPr>
    </w:p>
    <w:p w14:paraId="78E4CD69" w14:textId="77777777" w:rsidR="00147E2A" w:rsidRDefault="00147E2A" w:rsidP="00147E2A">
      <w:pPr>
        <w:rPr>
          <w:lang w:val="en-US"/>
        </w:rPr>
      </w:pPr>
    </w:p>
    <w:p w14:paraId="7CA92CA7" w14:textId="77777777" w:rsidR="00147E2A" w:rsidRDefault="00147E2A" w:rsidP="00147E2A">
      <w:pPr>
        <w:pStyle w:val="BodyText"/>
        <w:jc w:val="both"/>
        <w:rPr>
          <w:i/>
          <w:color w:val="0000FF"/>
          <w:lang w:val="en-US"/>
        </w:rPr>
      </w:pPr>
    </w:p>
    <w:p w14:paraId="6D9AB847" w14:textId="77777777" w:rsidR="003548A8" w:rsidRDefault="003548A8" w:rsidP="00147E2A">
      <w:pPr>
        <w:pStyle w:val="BodyText"/>
        <w:ind w:left="0"/>
        <w:jc w:val="both"/>
        <w:rPr>
          <w:i/>
          <w:color w:val="0000FF"/>
          <w:lang w:val="en-US"/>
        </w:rPr>
      </w:pPr>
    </w:p>
    <w:sectPr w:rsidR="003548A8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599C5" w14:textId="77777777" w:rsidR="00ED3579" w:rsidRDefault="00ED3579">
      <w:r>
        <w:separator/>
      </w:r>
    </w:p>
  </w:endnote>
  <w:endnote w:type="continuationSeparator" w:id="0">
    <w:p w14:paraId="2DC7B56A" w14:textId="77777777" w:rsidR="00ED3579" w:rsidRDefault="00ED3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64F71F1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374C27C" w14:textId="77777777"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4A267A4" wp14:editId="756EF32A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155D5C7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8535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77183FB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CC393" w14:textId="77777777" w:rsidR="00ED3579" w:rsidRDefault="00ED3579">
      <w:r>
        <w:separator/>
      </w:r>
    </w:p>
  </w:footnote>
  <w:footnote w:type="continuationSeparator" w:id="0">
    <w:p w14:paraId="48594E43" w14:textId="77777777" w:rsidR="00ED3579" w:rsidRDefault="00ED3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36AF8" w14:textId="77777777" w:rsidR="00FC77E2" w:rsidRDefault="00FC77E2">
    <w:r w:rsidRPr="004257CD">
      <w:rPr>
        <w:noProof/>
        <w:lang w:val="en-US"/>
      </w:rPr>
      <w:drawing>
        <wp:anchor distT="0" distB="0" distL="114300" distR="114300" simplePos="0" relativeHeight="251679232" behindDoc="1" locked="0" layoutInCell="1" allowOverlap="1" wp14:anchorId="6CD2122D" wp14:editId="5210413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147E2A" w14:paraId="76221C76" w14:textId="77777777" w:rsidTr="008D3541">
      <w:tc>
        <w:tcPr>
          <w:tcW w:w="6623" w:type="dxa"/>
          <w:shd w:val="clear" w:color="auto" w:fill="auto"/>
        </w:tcPr>
        <w:p w14:paraId="1E6BB883" w14:textId="02BA5723" w:rsidR="00147E2A" w:rsidRPr="008D3541" w:rsidRDefault="00A04721" w:rsidP="00147E2A">
          <w:pPr>
            <w:pStyle w:val="Header"/>
            <w:rPr>
              <w:color w:val="0000FF"/>
              <w:lang w:val="en-US"/>
            </w:rPr>
          </w:pPr>
          <w:r>
            <w:rPr>
              <w:rFonts w:eastAsia="SimSun"/>
              <w:color w:val="0000FF"/>
              <w:lang w:val="en-US"/>
            </w:rPr>
            <w:t>Thân Văn Đức Tính</w:t>
          </w:r>
        </w:p>
      </w:tc>
      <w:tc>
        <w:tcPr>
          <w:tcW w:w="2845" w:type="dxa"/>
          <w:shd w:val="clear" w:color="auto" w:fill="auto"/>
        </w:tcPr>
        <w:p w14:paraId="25923C5A" w14:textId="2DA0D9A9" w:rsidR="00147E2A" w:rsidRPr="008D3541" w:rsidRDefault="00147E2A" w:rsidP="00147E2A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1.0</w:t>
          </w:r>
        </w:p>
      </w:tc>
    </w:tr>
    <w:tr w:rsidR="00147E2A" w14:paraId="279B6FB9" w14:textId="77777777" w:rsidTr="008D3541">
      <w:tc>
        <w:tcPr>
          <w:tcW w:w="6623" w:type="dxa"/>
          <w:shd w:val="clear" w:color="auto" w:fill="auto"/>
        </w:tcPr>
        <w:p w14:paraId="15AADDEB" w14:textId="77777777" w:rsidR="00147E2A" w:rsidRPr="008D3541" w:rsidRDefault="00147E2A" w:rsidP="00147E2A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14:paraId="57104E5F" w14:textId="68FB92D8" w:rsidR="00147E2A" w:rsidRPr="008D3541" w:rsidRDefault="00147E2A" w:rsidP="00147E2A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lang w:val="en-US"/>
            </w:rPr>
            <w:t>2</w:t>
          </w:r>
          <w:r w:rsidR="004F769C">
            <w:rPr>
              <w:lang w:val="en-US"/>
            </w:rPr>
            <w:t>7</w:t>
          </w:r>
          <w:r>
            <w:rPr>
              <w:lang w:val="en-US"/>
            </w:rPr>
            <w:t>/1</w:t>
          </w:r>
          <w:r w:rsidR="004F769C">
            <w:rPr>
              <w:lang w:val="en-US"/>
            </w:rPr>
            <w:t>1</w:t>
          </w:r>
          <w:r>
            <w:rPr>
              <w:lang w:val="en-US"/>
            </w:rPr>
            <w:t>/202</w:t>
          </w:r>
          <w:r w:rsidR="004F769C">
            <w:rPr>
              <w:lang w:val="en-US"/>
            </w:rPr>
            <w:t>3</w:t>
          </w:r>
        </w:p>
      </w:tc>
    </w:tr>
  </w:tbl>
  <w:p w14:paraId="1119E48D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A46DC"/>
    <w:multiLevelType w:val="hybridMultilevel"/>
    <w:tmpl w:val="3D38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7008C"/>
    <w:multiLevelType w:val="hybridMultilevel"/>
    <w:tmpl w:val="D6E6DFBA"/>
    <w:lvl w:ilvl="0" w:tplc="94DA0B9C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056D5317"/>
    <w:multiLevelType w:val="hybridMultilevel"/>
    <w:tmpl w:val="D2604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7673A"/>
    <w:multiLevelType w:val="hybridMultilevel"/>
    <w:tmpl w:val="AEDA4CD8"/>
    <w:lvl w:ilvl="0" w:tplc="C36695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E863FE"/>
    <w:multiLevelType w:val="hybridMultilevel"/>
    <w:tmpl w:val="AEDA4CD8"/>
    <w:lvl w:ilvl="0" w:tplc="C36695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13623A"/>
    <w:multiLevelType w:val="hybridMultilevel"/>
    <w:tmpl w:val="AEDA4CD8"/>
    <w:lvl w:ilvl="0" w:tplc="C36695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B77A7D"/>
    <w:multiLevelType w:val="hybridMultilevel"/>
    <w:tmpl w:val="84262BA0"/>
    <w:lvl w:ilvl="0" w:tplc="50DC6A54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8" w15:restartNumberingAfterBreak="0">
    <w:nsid w:val="13CE0632"/>
    <w:multiLevelType w:val="hybridMultilevel"/>
    <w:tmpl w:val="2F5E9D14"/>
    <w:lvl w:ilvl="0" w:tplc="C05CF9EA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9" w15:restartNumberingAfterBreak="0">
    <w:nsid w:val="17CA42C5"/>
    <w:multiLevelType w:val="hybridMultilevel"/>
    <w:tmpl w:val="9148036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A125B4B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11" w15:restartNumberingAfterBreak="0">
    <w:nsid w:val="1E0D0165"/>
    <w:multiLevelType w:val="hybridMultilevel"/>
    <w:tmpl w:val="A66E469E"/>
    <w:lvl w:ilvl="0" w:tplc="96B0870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12" w15:restartNumberingAfterBreak="0">
    <w:nsid w:val="26E26104"/>
    <w:multiLevelType w:val="hybridMultilevel"/>
    <w:tmpl w:val="51886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F29F9"/>
    <w:multiLevelType w:val="hybridMultilevel"/>
    <w:tmpl w:val="A0984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633D0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15" w15:restartNumberingAfterBreak="0">
    <w:nsid w:val="2A5067FC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16" w15:restartNumberingAfterBreak="0">
    <w:nsid w:val="2C515224"/>
    <w:multiLevelType w:val="hybridMultilevel"/>
    <w:tmpl w:val="112E4F54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E7900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18" w15:restartNumberingAfterBreak="0">
    <w:nsid w:val="3596002F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19" w15:restartNumberingAfterBreak="0">
    <w:nsid w:val="37A7444F"/>
    <w:multiLevelType w:val="hybridMultilevel"/>
    <w:tmpl w:val="BB5C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F418A"/>
    <w:multiLevelType w:val="hybridMultilevel"/>
    <w:tmpl w:val="CD20D668"/>
    <w:lvl w:ilvl="0" w:tplc="EFF07D92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21" w15:restartNumberingAfterBreak="0">
    <w:nsid w:val="3A772188"/>
    <w:multiLevelType w:val="hybridMultilevel"/>
    <w:tmpl w:val="35008D3E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34073"/>
    <w:multiLevelType w:val="hybridMultilevel"/>
    <w:tmpl w:val="112E4F54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1B0240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24" w15:restartNumberingAfterBreak="0">
    <w:nsid w:val="42783B6D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25" w15:restartNumberingAfterBreak="0">
    <w:nsid w:val="44344547"/>
    <w:multiLevelType w:val="hybridMultilevel"/>
    <w:tmpl w:val="AEDA4CD8"/>
    <w:lvl w:ilvl="0" w:tplc="C36695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1D547F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27" w15:restartNumberingAfterBreak="0">
    <w:nsid w:val="48A81DA7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28" w15:restartNumberingAfterBreak="0">
    <w:nsid w:val="4C593223"/>
    <w:multiLevelType w:val="hybridMultilevel"/>
    <w:tmpl w:val="70166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3C344F"/>
    <w:multiLevelType w:val="hybridMultilevel"/>
    <w:tmpl w:val="08D4155C"/>
    <w:lvl w:ilvl="0" w:tplc="F7202E50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30" w15:restartNumberingAfterBreak="0">
    <w:nsid w:val="54EB70B1"/>
    <w:multiLevelType w:val="hybridMultilevel"/>
    <w:tmpl w:val="D1483606"/>
    <w:lvl w:ilvl="0" w:tplc="863E89DA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31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5C6E3B93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33" w15:restartNumberingAfterBreak="0">
    <w:nsid w:val="5DC940E2"/>
    <w:multiLevelType w:val="hybridMultilevel"/>
    <w:tmpl w:val="AEDA4CD8"/>
    <w:lvl w:ilvl="0" w:tplc="C36695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9237E4"/>
    <w:multiLevelType w:val="hybridMultilevel"/>
    <w:tmpl w:val="AEDA4CD8"/>
    <w:lvl w:ilvl="0" w:tplc="C36695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C019ED"/>
    <w:multiLevelType w:val="hybridMultilevel"/>
    <w:tmpl w:val="BC2A51F4"/>
    <w:lvl w:ilvl="0" w:tplc="B9D6E034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36" w15:restartNumberingAfterBreak="0">
    <w:nsid w:val="664F4377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37" w15:restartNumberingAfterBreak="0">
    <w:nsid w:val="68DE4D7D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38" w15:restartNumberingAfterBreak="0">
    <w:nsid w:val="6B531BA7"/>
    <w:multiLevelType w:val="hybridMultilevel"/>
    <w:tmpl w:val="49B40618"/>
    <w:lvl w:ilvl="0" w:tplc="FB1887A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D7298"/>
    <w:multiLevelType w:val="hybridMultilevel"/>
    <w:tmpl w:val="0A860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A3374"/>
    <w:multiLevelType w:val="hybridMultilevel"/>
    <w:tmpl w:val="E6501574"/>
    <w:lvl w:ilvl="0" w:tplc="E4DC92D8">
      <w:start w:val="1"/>
      <w:numFmt w:val="decimal"/>
      <w:lvlText w:val="%1."/>
      <w:lvlJc w:val="left"/>
      <w:pPr>
        <w:ind w:left="1037" w:hanging="360"/>
      </w:pPr>
    </w:lvl>
    <w:lvl w:ilvl="1" w:tplc="04090019">
      <w:start w:val="1"/>
      <w:numFmt w:val="lowerLetter"/>
      <w:lvlText w:val="%2."/>
      <w:lvlJc w:val="left"/>
      <w:pPr>
        <w:ind w:left="1757" w:hanging="360"/>
      </w:pPr>
    </w:lvl>
    <w:lvl w:ilvl="2" w:tplc="0409001B">
      <w:start w:val="1"/>
      <w:numFmt w:val="lowerRoman"/>
      <w:lvlText w:val="%3."/>
      <w:lvlJc w:val="right"/>
      <w:pPr>
        <w:ind w:left="2477" w:hanging="180"/>
      </w:pPr>
    </w:lvl>
    <w:lvl w:ilvl="3" w:tplc="0409000F">
      <w:start w:val="1"/>
      <w:numFmt w:val="decimal"/>
      <w:lvlText w:val="%4."/>
      <w:lvlJc w:val="left"/>
      <w:pPr>
        <w:ind w:left="3197" w:hanging="360"/>
      </w:pPr>
    </w:lvl>
    <w:lvl w:ilvl="4" w:tplc="04090019">
      <w:start w:val="1"/>
      <w:numFmt w:val="lowerLetter"/>
      <w:lvlText w:val="%5."/>
      <w:lvlJc w:val="left"/>
      <w:pPr>
        <w:ind w:left="3917" w:hanging="360"/>
      </w:pPr>
    </w:lvl>
    <w:lvl w:ilvl="5" w:tplc="0409001B">
      <w:start w:val="1"/>
      <w:numFmt w:val="lowerRoman"/>
      <w:lvlText w:val="%6."/>
      <w:lvlJc w:val="right"/>
      <w:pPr>
        <w:ind w:left="4637" w:hanging="180"/>
      </w:pPr>
    </w:lvl>
    <w:lvl w:ilvl="6" w:tplc="0409000F">
      <w:start w:val="1"/>
      <w:numFmt w:val="decimal"/>
      <w:lvlText w:val="%7."/>
      <w:lvlJc w:val="left"/>
      <w:pPr>
        <w:ind w:left="5357" w:hanging="360"/>
      </w:pPr>
    </w:lvl>
    <w:lvl w:ilvl="7" w:tplc="04090019">
      <w:start w:val="1"/>
      <w:numFmt w:val="lowerLetter"/>
      <w:lvlText w:val="%8."/>
      <w:lvlJc w:val="left"/>
      <w:pPr>
        <w:ind w:left="6077" w:hanging="360"/>
      </w:pPr>
    </w:lvl>
    <w:lvl w:ilvl="8" w:tplc="0409001B">
      <w:start w:val="1"/>
      <w:numFmt w:val="lowerRoman"/>
      <w:lvlText w:val="%9."/>
      <w:lvlJc w:val="right"/>
      <w:pPr>
        <w:ind w:left="6797" w:hanging="180"/>
      </w:pPr>
    </w:lvl>
  </w:abstractNum>
  <w:abstractNum w:abstractNumId="41" w15:restartNumberingAfterBreak="0">
    <w:nsid w:val="74C85E09"/>
    <w:multiLevelType w:val="hybridMultilevel"/>
    <w:tmpl w:val="FC22372E"/>
    <w:lvl w:ilvl="0" w:tplc="C36695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5493880"/>
    <w:multiLevelType w:val="hybridMultilevel"/>
    <w:tmpl w:val="1652A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704945"/>
    <w:multiLevelType w:val="hybridMultilevel"/>
    <w:tmpl w:val="BD46BE74"/>
    <w:lvl w:ilvl="0" w:tplc="C36695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6D5373"/>
    <w:multiLevelType w:val="hybridMultilevel"/>
    <w:tmpl w:val="D99A6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EB42E8"/>
    <w:multiLevelType w:val="hybridMultilevel"/>
    <w:tmpl w:val="94109764"/>
    <w:lvl w:ilvl="0" w:tplc="3710C9D6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46" w15:restartNumberingAfterBreak="0">
    <w:nsid w:val="7E9A343F"/>
    <w:multiLevelType w:val="hybridMultilevel"/>
    <w:tmpl w:val="D1CC0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2462B4"/>
    <w:multiLevelType w:val="hybridMultilevel"/>
    <w:tmpl w:val="0D9424F4"/>
    <w:lvl w:ilvl="0" w:tplc="A6406C8E">
      <w:start w:val="1"/>
      <w:numFmt w:val="decimal"/>
      <w:lvlText w:val="%1."/>
      <w:lvlJc w:val="left"/>
      <w:pPr>
        <w:ind w:left="1037" w:hanging="360"/>
      </w:pPr>
    </w:lvl>
    <w:lvl w:ilvl="1" w:tplc="04090019">
      <w:start w:val="1"/>
      <w:numFmt w:val="lowerLetter"/>
      <w:lvlText w:val="%2."/>
      <w:lvlJc w:val="left"/>
      <w:pPr>
        <w:ind w:left="1757" w:hanging="360"/>
      </w:pPr>
    </w:lvl>
    <w:lvl w:ilvl="2" w:tplc="0409001B">
      <w:start w:val="1"/>
      <w:numFmt w:val="lowerRoman"/>
      <w:lvlText w:val="%3."/>
      <w:lvlJc w:val="right"/>
      <w:pPr>
        <w:ind w:left="2477" w:hanging="180"/>
      </w:pPr>
    </w:lvl>
    <w:lvl w:ilvl="3" w:tplc="0409000F">
      <w:start w:val="1"/>
      <w:numFmt w:val="decimal"/>
      <w:lvlText w:val="%4."/>
      <w:lvlJc w:val="left"/>
      <w:pPr>
        <w:ind w:left="3197" w:hanging="360"/>
      </w:pPr>
    </w:lvl>
    <w:lvl w:ilvl="4" w:tplc="04090019">
      <w:start w:val="1"/>
      <w:numFmt w:val="lowerLetter"/>
      <w:lvlText w:val="%5."/>
      <w:lvlJc w:val="left"/>
      <w:pPr>
        <w:ind w:left="3917" w:hanging="360"/>
      </w:pPr>
    </w:lvl>
    <w:lvl w:ilvl="5" w:tplc="0409001B">
      <w:start w:val="1"/>
      <w:numFmt w:val="lowerRoman"/>
      <w:lvlText w:val="%6."/>
      <w:lvlJc w:val="right"/>
      <w:pPr>
        <w:ind w:left="4637" w:hanging="180"/>
      </w:pPr>
    </w:lvl>
    <w:lvl w:ilvl="6" w:tplc="0409000F">
      <w:start w:val="1"/>
      <w:numFmt w:val="decimal"/>
      <w:lvlText w:val="%7."/>
      <w:lvlJc w:val="left"/>
      <w:pPr>
        <w:ind w:left="5357" w:hanging="360"/>
      </w:pPr>
    </w:lvl>
    <w:lvl w:ilvl="7" w:tplc="04090019">
      <w:start w:val="1"/>
      <w:numFmt w:val="lowerLetter"/>
      <w:lvlText w:val="%8."/>
      <w:lvlJc w:val="left"/>
      <w:pPr>
        <w:ind w:left="6077" w:hanging="360"/>
      </w:pPr>
    </w:lvl>
    <w:lvl w:ilvl="8" w:tplc="0409001B">
      <w:start w:val="1"/>
      <w:numFmt w:val="lowerRoman"/>
      <w:lvlText w:val="%9."/>
      <w:lvlJc w:val="right"/>
      <w:pPr>
        <w:ind w:left="6797" w:hanging="180"/>
      </w:pPr>
    </w:lvl>
  </w:abstractNum>
  <w:num w:numId="1" w16cid:durableId="947389884">
    <w:abstractNumId w:val="0"/>
  </w:num>
  <w:num w:numId="2" w16cid:durableId="332033172">
    <w:abstractNumId w:val="31"/>
  </w:num>
  <w:num w:numId="3" w16cid:durableId="17626046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913276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32058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74793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70979687">
    <w:abstractNumId w:val="38"/>
  </w:num>
  <w:num w:numId="8" w16cid:durableId="13925782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1566218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109314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847737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6781546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1116169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3299237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7436516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5712080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375429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930693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841086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433738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9780486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647100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414189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987132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5537437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344971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5809690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6476365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4873121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833533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0959388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6373298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456472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43833077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4637515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673016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1718974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3860285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1518706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75427960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8148342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68135216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5079834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628989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5737107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82512550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4184845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79837969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70205259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B5269"/>
    <w:rsid w:val="000C0CA8"/>
    <w:rsid w:val="00147E2A"/>
    <w:rsid w:val="00185356"/>
    <w:rsid w:val="002160F2"/>
    <w:rsid w:val="00221A67"/>
    <w:rsid w:val="00301562"/>
    <w:rsid w:val="0031511D"/>
    <w:rsid w:val="003548A8"/>
    <w:rsid w:val="003701D7"/>
    <w:rsid w:val="003747E6"/>
    <w:rsid w:val="003B38C4"/>
    <w:rsid w:val="004176B5"/>
    <w:rsid w:val="00435847"/>
    <w:rsid w:val="004A195C"/>
    <w:rsid w:val="004B7CC9"/>
    <w:rsid w:val="004E4257"/>
    <w:rsid w:val="004F769C"/>
    <w:rsid w:val="005802A5"/>
    <w:rsid w:val="0060493B"/>
    <w:rsid w:val="006257BE"/>
    <w:rsid w:val="006855DC"/>
    <w:rsid w:val="006E420F"/>
    <w:rsid w:val="006E56E2"/>
    <w:rsid w:val="007338F6"/>
    <w:rsid w:val="00754C73"/>
    <w:rsid w:val="007A1DE8"/>
    <w:rsid w:val="007F21C9"/>
    <w:rsid w:val="008243D9"/>
    <w:rsid w:val="00842F15"/>
    <w:rsid w:val="008D3541"/>
    <w:rsid w:val="00984338"/>
    <w:rsid w:val="0099744F"/>
    <w:rsid w:val="009B2AFC"/>
    <w:rsid w:val="009F47F5"/>
    <w:rsid w:val="00A04721"/>
    <w:rsid w:val="00A23833"/>
    <w:rsid w:val="00A544E7"/>
    <w:rsid w:val="00A638EF"/>
    <w:rsid w:val="00AC3388"/>
    <w:rsid w:val="00B07BF9"/>
    <w:rsid w:val="00B1776A"/>
    <w:rsid w:val="00B871C5"/>
    <w:rsid w:val="00BB5444"/>
    <w:rsid w:val="00C74D6D"/>
    <w:rsid w:val="00CA52C8"/>
    <w:rsid w:val="00D234F3"/>
    <w:rsid w:val="00D532D0"/>
    <w:rsid w:val="00DA2A6D"/>
    <w:rsid w:val="00DC363E"/>
    <w:rsid w:val="00DD57E3"/>
    <w:rsid w:val="00E065D8"/>
    <w:rsid w:val="00E95D0C"/>
    <w:rsid w:val="00ED3579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AA22EE"/>
  <w15:docId w15:val="{951839C9-B46F-41AE-8522-E8940D00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147E2A"/>
    <w:pPr>
      <w:widowControl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rsid w:val="00147E2A"/>
    <w:rPr>
      <w:rFonts w:ascii="Arial" w:hAnsi="Arial"/>
      <w:b/>
      <w:sz w:val="24"/>
      <w:lang w:val="vi-VN"/>
    </w:rPr>
  </w:style>
  <w:style w:type="character" w:customStyle="1" w:styleId="Heading2Char">
    <w:name w:val="Heading 2 Char"/>
    <w:basedOn w:val="DefaultParagraphFont"/>
    <w:link w:val="Heading2"/>
    <w:rsid w:val="00147E2A"/>
    <w:rPr>
      <w:rFonts w:ascii="Arial" w:hAnsi="Arial"/>
      <w:b/>
      <w:lang w:val="vi-VN"/>
    </w:rPr>
  </w:style>
  <w:style w:type="character" w:customStyle="1" w:styleId="Heading3Char">
    <w:name w:val="Heading 3 Char"/>
    <w:basedOn w:val="DefaultParagraphFont"/>
    <w:link w:val="Heading3"/>
    <w:rsid w:val="00147E2A"/>
    <w:rPr>
      <w:rFonts w:ascii="Arial" w:hAnsi="Arial"/>
      <w:i/>
      <w:lang w:val="vi-VN"/>
    </w:rPr>
  </w:style>
  <w:style w:type="character" w:customStyle="1" w:styleId="Heading4Char">
    <w:name w:val="Heading 4 Char"/>
    <w:basedOn w:val="DefaultParagraphFont"/>
    <w:link w:val="Heading4"/>
    <w:rsid w:val="00147E2A"/>
    <w:rPr>
      <w:rFonts w:ascii="Arial" w:hAnsi="Arial"/>
      <w:lang w:val="vi-VN"/>
    </w:rPr>
  </w:style>
  <w:style w:type="character" w:customStyle="1" w:styleId="Heading5Char">
    <w:name w:val="Heading 5 Char"/>
    <w:basedOn w:val="DefaultParagraphFont"/>
    <w:link w:val="Heading5"/>
    <w:rsid w:val="00147E2A"/>
    <w:rPr>
      <w:sz w:val="22"/>
      <w:lang w:val="vi-VN"/>
    </w:rPr>
  </w:style>
  <w:style w:type="character" w:customStyle="1" w:styleId="Heading6Char">
    <w:name w:val="Heading 6 Char"/>
    <w:basedOn w:val="DefaultParagraphFont"/>
    <w:link w:val="Heading6"/>
    <w:rsid w:val="00147E2A"/>
    <w:rPr>
      <w:i/>
      <w:sz w:val="22"/>
      <w:lang w:val="vi-VN"/>
    </w:rPr>
  </w:style>
  <w:style w:type="character" w:customStyle="1" w:styleId="Heading7Char">
    <w:name w:val="Heading 7 Char"/>
    <w:basedOn w:val="DefaultParagraphFont"/>
    <w:link w:val="Heading7"/>
    <w:rsid w:val="00147E2A"/>
    <w:rPr>
      <w:sz w:val="24"/>
      <w:lang w:val="vi-VN"/>
    </w:rPr>
  </w:style>
  <w:style w:type="character" w:customStyle="1" w:styleId="Heading8Char">
    <w:name w:val="Heading 8 Char"/>
    <w:basedOn w:val="DefaultParagraphFont"/>
    <w:link w:val="Heading8"/>
    <w:rsid w:val="00147E2A"/>
    <w:rPr>
      <w:i/>
      <w:sz w:val="24"/>
      <w:lang w:val="vi-VN"/>
    </w:rPr>
  </w:style>
  <w:style w:type="character" w:customStyle="1" w:styleId="Heading9Char">
    <w:name w:val="Heading 9 Char"/>
    <w:basedOn w:val="DefaultParagraphFont"/>
    <w:link w:val="Heading9"/>
    <w:rsid w:val="00147E2A"/>
    <w:rPr>
      <w:b/>
      <w:i/>
      <w:sz w:val="18"/>
      <w:lang w:val="vi-VN"/>
    </w:rPr>
  </w:style>
  <w:style w:type="paragraph" w:customStyle="1" w:styleId="msonormal0">
    <w:name w:val="msonormal"/>
    <w:basedOn w:val="Normal"/>
    <w:rsid w:val="00147E2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147E2A"/>
    <w:rPr>
      <w:sz w:val="24"/>
      <w:lang w:val="vi-VN"/>
    </w:rPr>
  </w:style>
  <w:style w:type="character" w:customStyle="1" w:styleId="BodyTextChar">
    <w:name w:val="Body Text Char"/>
    <w:basedOn w:val="DefaultParagraphFont"/>
    <w:link w:val="BodyText"/>
    <w:rsid w:val="00147E2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7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8</TotalTime>
  <Pages>14</Pages>
  <Words>3020</Words>
  <Characters>17219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20199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Tính Thân</cp:lastModifiedBy>
  <cp:revision>11</cp:revision>
  <cp:lastPrinted>2013-12-07T15:57:00Z</cp:lastPrinted>
  <dcterms:created xsi:type="dcterms:W3CDTF">2013-10-13T11:06:00Z</dcterms:created>
  <dcterms:modified xsi:type="dcterms:W3CDTF">2023-11-27T11:35:00Z</dcterms:modified>
</cp:coreProperties>
</file>