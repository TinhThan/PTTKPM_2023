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0CBA" w14:textId="730FE373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5C5743" w:rsidRPr="005C5743">
        <w:rPr>
          <w:lang w:val="en-US"/>
        </w:rPr>
        <w:t>Phần mềm quản lý học sinh cấp 3</w:t>
      </w:r>
    </w:p>
    <w:p w14:paraId="5558225F" w14:textId="77777777" w:rsidR="000665DD" w:rsidRDefault="000665DD" w:rsidP="000665DD"/>
    <w:p w14:paraId="312B7872" w14:textId="77777777" w:rsidR="000665DD" w:rsidRDefault="000665DD" w:rsidP="000665DD"/>
    <w:p w14:paraId="64C6D47C" w14:textId="695408FD" w:rsidR="005C5743" w:rsidRPr="005C5743" w:rsidRDefault="000665DD" w:rsidP="005C5743">
      <w:pPr>
        <w:pStyle w:val="Heading1"/>
        <w:rPr>
          <w:lang w:val="en-US"/>
        </w:rPr>
      </w:pPr>
      <w:r>
        <w:t>Môi trường phát triển ứng dụng:</w:t>
      </w:r>
      <w:r w:rsidR="005C5743">
        <w:rPr>
          <w:lang w:val="en-US"/>
        </w:rPr>
        <w:t xml:space="preserve"> Microsoft .NET Framework 4.8. Windows Form Application</w:t>
      </w:r>
    </w:p>
    <w:p w14:paraId="1DBCE1BB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722C9354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0"/>
        <w:gridCol w:w="1546"/>
        <w:gridCol w:w="3484"/>
      </w:tblGrid>
      <w:tr w:rsidR="000224C9" w14:paraId="14C377E7" w14:textId="77777777" w:rsidTr="00BA1A36">
        <w:tc>
          <w:tcPr>
            <w:tcW w:w="742" w:type="dxa"/>
          </w:tcPr>
          <w:p w14:paraId="331CF9E6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79ABB41C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520" w:type="dxa"/>
          </w:tcPr>
          <w:p w14:paraId="4B2981E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46" w:type="dxa"/>
          </w:tcPr>
          <w:p w14:paraId="1269F601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484" w:type="dxa"/>
          </w:tcPr>
          <w:p w14:paraId="060F51D8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224C9" w14:paraId="242A7F5D" w14:textId="77777777" w:rsidTr="00BA1A36">
        <w:tc>
          <w:tcPr>
            <w:tcW w:w="742" w:type="dxa"/>
          </w:tcPr>
          <w:p w14:paraId="29DBA7BF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6ABF0128" w14:textId="0A2EEEA2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22424018</w:t>
            </w:r>
          </w:p>
        </w:tc>
        <w:tc>
          <w:tcPr>
            <w:tcW w:w="2520" w:type="dxa"/>
          </w:tcPr>
          <w:p w14:paraId="3C9C5344" w14:textId="0F1D3C20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Thân Văn Đức Tính</w:t>
            </w:r>
          </w:p>
        </w:tc>
        <w:tc>
          <w:tcPr>
            <w:tcW w:w="1546" w:type="dxa"/>
          </w:tcPr>
          <w:p w14:paraId="54333B95" w14:textId="25C1C5BC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0966257564</w:t>
            </w:r>
          </w:p>
        </w:tc>
        <w:tc>
          <w:tcPr>
            <w:tcW w:w="3484" w:type="dxa"/>
          </w:tcPr>
          <w:p w14:paraId="4C81A1D6" w14:textId="1450B1E1" w:rsidR="000665DD" w:rsidRPr="000224C9" w:rsidRDefault="00BA1A36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Pr="00BD4C29">
                <w:rPr>
                  <w:rStyle w:val="Hyperlink"/>
                </w:rPr>
                <w:t>22424018</w:t>
              </w:r>
              <w:r w:rsidRPr="00BD4C29">
                <w:rPr>
                  <w:rStyle w:val="Hyperlink"/>
                  <w:lang w:val="en-US"/>
                </w:rPr>
                <w:t>@student.hcmus.edu.vn</w:t>
              </w:r>
            </w:hyperlink>
          </w:p>
        </w:tc>
      </w:tr>
      <w:tr w:rsidR="000224C9" w14:paraId="36B6784C" w14:textId="77777777" w:rsidTr="00BA1A36">
        <w:tc>
          <w:tcPr>
            <w:tcW w:w="742" w:type="dxa"/>
          </w:tcPr>
          <w:p w14:paraId="31D3D4FF" w14:textId="0F1DBC7E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14:paraId="269EF874" w14:textId="77777777" w:rsidR="000665DD" w:rsidRDefault="000665DD" w:rsidP="000279E6">
            <w:pPr>
              <w:spacing w:before="120" w:after="120"/>
            </w:pPr>
          </w:p>
        </w:tc>
        <w:tc>
          <w:tcPr>
            <w:tcW w:w="2520" w:type="dxa"/>
          </w:tcPr>
          <w:p w14:paraId="3BAE4E5C" w14:textId="77777777" w:rsidR="000665DD" w:rsidRDefault="000665DD" w:rsidP="000279E6">
            <w:pPr>
              <w:spacing w:before="120" w:after="120"/>
            </w:pPr>
          </w:p>
        </w:tc>
        <w:tc>
          <w:tcPr>
            <w:tcW w:w="1546" w:type="dxa"/>
          </w:tcPr>
          <w:p w14:paraId="2900FF8E" w14:textId="77777777" w:rsidR="000665DD" w:rsidRDefault="000665DD" w:rsidP="000279E6">
            <w:pPr>
              <w:spacing w:before="120" w:after="120"/>
            </w:pPr>
          </w:p>
        </w:tc>
        <w:tc>
          <w:tcPr>
            <w:tcW w:w="3484" w:type="dxa"/>
          </w:tcPr>
          <w:p w14:paraId="2658C626" w14:textId="77777777" w:rsidR="000665DD" w:rsidRDefault="000665DD" w:rsidP="000279E6">
            <w:pPr>
              <w:spacing w:before="120" w:after="120"/>
            </w:pPr>
          </w:p>
        </w:tc>
      </w:tr>
    </w:tbl>
    <w:p w14:paraId="1131C2F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3D106E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67E02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E0FDCC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1950A7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BE769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ED7EA5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C45604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8C1DE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663D5A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090E8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97E88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36AAC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433D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0AAD96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63226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72AB4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62886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9A19" w14:textId="77777777" w:rsidR="00AC5ECC" w:rsidRDefault="00AC5ECC">
      <w:r>
        <w:separator/>
      </w:r>
    </w:p>
  </w:endnote>
  <w:endnote w:type="continuationSeparator" w:id="0">
    <w:p w14:paraId="69AC7CEA" w14:textId="77777777" w:rsidR="00AC5ECC" w:rsidRDefault="00AC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61E8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052BCD63" wp14:editId="7C730210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20ABC3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53C0" w14:textId="77777777" w:rsidR="00AC5ECC" w:rsidRDefault="00AC5ECC">
      <w:r>
        <w:separator/>
      </w:r>
    </w:p>
  </w:footnote>
  <w:footnote w:type="continuationSeparator" w:id="0">
    <w:p w14:paraId="3411446D" w14:textId="77777777" w:rsidR="00AC5ECC" w:rsidRDefault="00AC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E25D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75E08744" wp14:editId="41B244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007C5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6EEA56DB" wp14:editId="2F12F41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480CC3" w14:textId="77777777" w:rsidR="003701D7" w:rsidRDefault="003701D7" w:rsidP="003701D7">
    <w:pPr>
      <w:pStyle w:val="Title"/>
      <w:rPr>
        <w:lang w:val="en-US"/>
      </w:rPr>
    </w:pPr>
  </w:p>
  <w:p w14:paraId="5A1E5BCC" w14:textId="77777777" w:rsidR="003B1A2B" w:rsidRPr="003B1A2B" w:rsidRDefault="003B1A2B" w:rsidP="003B1A2B">
    <w:pPr>
      <w:rPr>
        <w:lang w:val="en-US"/>
      </w:rPr>
    </w:pPr>
  </w:p>
  <w:p w14:paraId="59B47B79" w14:textId="77777777" w:rsidR="003701D7" w:rsidRPr="00BA1A36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BA1A36"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BA1A36"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BA1A36">
      <w:rPr>
        <w:rFonts w:ascii="Tahoma" w:eastAsia="Tahoma" w:hAnsi="Tahoma" w:cs="Tahoma"/>
        <w:b/>
        <w:bCs/>
        <w:color w:val="548DD4" w:themeColor="text2" w:themeTint="99"/>
        <w:spacing w:val="10"/>
        <w:kern w:val="24"/>
        <w:sz w:val="36"/>
        <w:szCs w:val="96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46056704">
    <w:abstractNumId w:val="0"/>
  </w:num>
  <w:num w:numId="2" w16cid:durableId="99877595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8297206">
    <w:abstractNumId w:val="15"/>
  </w:num>
  <w:num w:numId="4" w16cid:durableId="1478690924">
    <w:abstractNumId w:val="14"/>
  </w:num>
  <w:num w:numId="5" w16cid:durableId="1547911204">
    <w:abstractNumId w:val="16"/>
  </w:num>
  <w:num w:numId="6" w16cid:durableId="1651516959">
    <w:abstractNumId w:val="8"/>
  </w:num>
  <w:num w:numId="7" w16cid:durableId="550114231">
    <w:abstractNumId w:val="17"/>
  </w:num>
  <w:num w:numId="8" w16cid:durableId="1218667265">
    <w:abstractNumId w:val="22"/>
  </w:num>
  <w:num w:numId="9" w16cid:durableId="758333600">
    <w:abstractNumId w:val="10"/>
  </w:num>
  <w:num w:numId="10" w16cid:durableId="475417303">
    <w:abstractNumId w:val="6"/>
  </w:num>
  <w:num w:numId="11" w16cid:durableId="1803228829">
    <w:abstractNumId w:val="27"/>
  </w:num>
  <w:num w:numId="12" w16cid:durableId="1658419610">
    <w:abstractNumId w:val="23"/>
  </w:num>
  <w:num w:numId="13" w16cid:durableId="567228536">
    <w:abstractNumId w:val="21"/>
  </w:num>
  <w:num w:numId="14" w16cid:durableId="80956070">
    <w:abstractNumId w:val="2"/>
  </w:num>
  <w:num w:numId="15" w16cid:durableId="153642406">
    <w:abstractNumId w:val="4"/>
  </w:num>
  <w:num w:numId="16" w16cid:durableId="1084297031">
    <w:abstractNumId w:val="20"/>
  </w:num>
  <w:num w:numId="17" w16cid:durableId="140318692">
    <w:abstractNumId w:val="25"/>
  </w:num>
  <w:num w:numId="18" w16cid:durableId="649748165">
    <w:abstractNumId w:val="9"/>
  </w:num>
  <w:num w:numId="19" w16cid:durableId="394934066">
    <w:abstractNumId w:val="19"/>
  </w:num>
  <w:num w:numId="20" w16cid:durableId="1284071682">
    <w:abstractNumId w:val="24"/>
  </w:num>
  <w:num w:numId="21" w16cid:durableId="271134470">
    <w:abstractNumId w:val="26"/>
  </w:num>
  <w:num w:numId="22" w16cid:durableId="1924292058">
    <w:abstractNumId w:val="7"/>
  </w:num>
  <w:num w:numId="23" w16cid:durableId="670909132">
    <w:abstractNumId w:val="13"/>
  </w:num>
  <w:num w:numId="24" w16cid:durableId="631523882">
    <w:abstractNumId w:val="5"/>
  </w:num>
  <w:num w:numId="25" w16cid:durableId="985940332">
    <w:abstractNumId w:val="3"/>
  </w:num>
  <w:num w:numId="26" w16cid:durableId="1565986567">
    <w:abstractNumId w:val="12"/>
  </w:num>
  <w:num w:numId="27" w16cid:durableId="653223342">
    <w:abstractNumId w:val="18"/>
  </w:num>
  <w:num w:numId="28" w16cid:durableId="1927373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77839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47770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76236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24C9"/>
    <w:rsid w:val="000279E6"/>
    <w:rsid w:val="00040187"/>
    <w:rsid w:val="000519D9"/>
    <w:rsid w:val="000665DD"/>
    <w:rsid w:val="000C0CA8"/>
    <w:rsid w:val="00143DAF"/>
    <w:rsid w:val="00221A67"/>
    <w:rsid w:val="002707EB"/>
    <w:rsid w:val="002B2858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C5743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AC5ECC"/>
    <w:rsid w:val="00B871C5"/>
    <w:rsid w:val="00BA1A36"/>
    <w:rsid w:val="00BB5444"/>
    <w:rsid w:val="00BE4660"/>
    <w:rsid w:val="00C74D6D"/>
    <w:rsid w:val="00CA52C8"/>
    <w:rsid w:val="00D023A7"/>
    <w:rsid w:val="00D234F3"/>
    <w:rsid w:val="00D26C4E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DD338"/>
  <w15:docId w15:val="{33153200-6273-4F83-8040-87E0D0F7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0224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2424018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Tính Thân</cp:lastModifiedBy>
  <cp:revision>9</cp:revision>
  <cp:lastPrinted>2013-12-07T15:54:00Z</cp:lastPrinted>
  <dcterms:created xsi:type="dcterms:W3CDTF">2013-10-13T11:23:00Z</dcterms:created>
  <dcterms:modified xsi:type="dcterms:W3CDTF">2023-11-27T11:33:00Z</dcterms:modified>
</cp:coreProperties>
</file>